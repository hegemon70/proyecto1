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81" w:rsidRDefault="00193687" w:rsidP="00C86C81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color w:val="7F7F7F"/>
          <w:sz w:val="56"/>
          <w:szCs w:val="56"/>
          <w:lang w:val="es-ES" w:eastAsia="es-ES"/>
        </w:rPr>
      </w:pPr>
      <w:bookmarkStart w:id="0" w:name="_GoBack"/>
      <w:bookmarkEnd w:id="0"/>
      <w:r>
        <w:rPr>
          <w:rFonts w:ascii="Arial" w:eastAsia="Times New Roman" w:hAnsi="Arial" w:cs="Arial"/>
          <w:b/>
          <w:noProof/>
          <w:color w:val="7F7F7F"/>
          <w:sz w:val="56"/>
          <w:szCs w:val="56"/>
          <w:lang w:val="es-ES" w:eastAsia="es-ES"/>
        </w:rPr>
        <w:drawing>
          <wp:inline distT="0" distB="0" distL="0" distR="0">
            <wp:extent cx="5490210" cy="6774180"/>
            <wp:effectExtent l="0" t="0" r="0" b="762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usuarios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015">
        <w:rPr>
          <w:rFonts w:ascii="Arial" w:eastAsia="Times New Roman" w:hAnsi="Arial" w:cs="Arial"/>
          <w:b/>
          <w:color w:val="7F7F7F"/>
          <w:sz w:val="56"/>
          <w:szCs w:val="56"/>
          <w:lang w:val="es-ES" w:eastAsia="es-ES"/>
        </w:rPr>
        <w:t xml:space="preserve"> </w:t>
      </w:r>
    </w:p>
    <w:p w:rsidR="00C86C81" w:rsidRDefault="00193687">
      <w:r>
        <w:rPr>
          <w:noProof/>
          <w:lang w:val="es-ES" w:eastAsia="es-ES"/>
        </w:rPr>
        <w:lastRenderedPageBreak/>
        <w:drawing>
          <wp:inline distT="0" distB="0" distL="0" distR="0">
            <wp:extent cx="5490210" cy="6849110"/>
            <wp:effectExtent l="0" t="0" r="0" b="889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usuarios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8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0D" w:rsidRDefault="001E080D" w:rsidP="001E080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/>
          <w:sz w:val="29"/>
          <w:szCs w:val="29"/>
          <w:lang w:val="es-ES" w:eastAsia="es-ES"/>
        </w:rPr>
      </w:pPr>
    </w:p>
    <w:p w:rsidR="00C86C81" w:rsidRDefault="00C86C81" w:rsidP="001E080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/>
          <w:sz w:val="29"/>
          <w:szCs w:val="29"/>
          <w:lang w:val="es-ES" w:eastAsia="es-ES"/>
        </w:rPr>
      </w:pPr>
    </w:p>
    <w:p w:rsidR="00C86C81" w:rsidRDefault="00193687" w:rsidP="00C86C81">
      <w:r>
        <w:rPr>
          <w:noProof/>
          <w:lang w:val="es-ES" w:eastAsia="es-ES"/>
        </w:rPr>
        <w:drawing>
          <wp:inline distT="0" distB="0" distL="0" distR="0">
            <wp:extent cx="5490210" cy="634809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usuarios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87" w:rsidRDefault="00193687" w:rsidP="00C86C81">
      <w:r>
        <w:rPr>
          <w:noProof/>
          <w:lang w:val="es-ES" w:eastAsia="es-ES"/>
        </w:rPr>
        <w:lastRenderedPageBreak/>
        <w:drawing>
          <wp:inline distT="0" distB="0" distL="0" distR="0">
            <wp:extent cx="5490210" cy="634809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usuarios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87" w:rsidRDefault="00193687" w:rsidP="00C86C81">
      <w:r>
        <w:rPr>
          <w:noProof/>
          <w:lang w:val="es-ES" w:eastAsia="es-ES"/>
        </w:rPr>
        <w:lastRenderedPageBreak/>
        <w:drawing>
          <wp:inline distT="0" distB="0" distL="0" distR="0">
            <wp:extent cx="5490210" cy="638937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usuarios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87" w:rsidRDefault="00193687" w:rsidP="00C86C81">
      <w:r>
        <w:rPr>
          <w:noProof/>
          <w:lang w:val="es-ES" w:eastAsia="es-ES"/>
        </w:rPr>
        <w:lastRenderedPageBreak/>
        <w:drawing>
          <wp:inline distT="0" distB="0" distL="0" distR="0">
            <wp:extent cx="5490210" cy="673290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usuarios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7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87" w:rsidRDefault="00193687" w:rsidP="00C86C81">
      <w:r>
        <w:rPr>
          <w:noProof/>
          <w:lang w:val="es-ES" w:eastAsia="es-ES"/>
        </w:rPr>
        <w:lastRenderedPageBreak/>
        <w:drawing>
          <wp:inline distT="0" distB="0" distL="0" distR="0">
            <wp:extent cx="6015715" cy="6965004"/>
            <wp:effectExtent l="0" t="0" r="4445" b="762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usuarios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93" cy="69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87" w:rsidRDefault="00193687" w:rsidP="00C86C81">
      <w:r>
        <w:rPr>
          <w:noProof/>
          <w:lang w:val="es-ES" w:eastAsia="es-ES"/>
        </w:rPr>
        <w:lastRenderedPageBreak/>
        <w:drawing>
          <wp:inline distT="0" distB="0" distL="0" distR="0">
            <wp:extent cx="5490210" cy="6348095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usuarios_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87" w:rsidRDefault="00193687" w:rsidP="00C86C81">
      <w:r>
        <w:rPr>
          <w:noProof/>
          <w:lang w:val="es-ES" w:eastAsia="es-ES"/>
        </w:rPr>
        <w:lastRenderedPageBreak/>
        <w:drawing>
          <wp:inline distT="0" distB="0" distL="0" distR="0">
            <wp:extent cx="5490210" cy="6348095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usuarios_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87" w:rsidRPr="00EE6821" w:rsidRDefault="00193687" w:rsidP="00C86C81">
      <w:r>
        <w:rPr>
          <w:noProof/>
          <w:lang w:val="es-ES" w:eastAsia="es-ES"/>
        </w:rPr>
        <w:lastRenderedPageBreak/>
        <w:drawing>
          <wp:inline distT="0" distB="0" distL="0" distR="0">
            <wp:extent cx="5490210" cy="6348095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usuarios_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687" w:rsidRPr="00EE6821" w:rsidSect="00167925">
      <w:headerReference w:type="even" r:id="rId19"/>
      <w:headerReference w:type="default" r:id="rId20"/>
      <w:footerReference w:type="even" r:id="rId21"/>
      <w:footerReference w:type="default" r:id="rId22"/>
      <w:pgSz w:w="12240" w:h="15840" w:code="124"/>
      <w:pgMar w:top="992" w:right="1797" w:bottom="2126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908" w:rsidRDefault="006E6908">
      <w:r>
        <w:separator/>
      </w:r>
    </w:p>
  </w:endnote>
  <w:endnote w:type="continuationSeparator" w:id="0">
    <w:p w:rsidR="006E6908" w:rsidRDefault="006E6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65D" w:rsidRDefault="00C86C81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-744855</wp:posOffset>
              </wp:positionH>
              <wp:positionV relativeFrom="paragraph">
                <wp:posOffset>300355</wp:posOffset>
              </wp:positionV>
              <wp:extent cx="1122680" cy="285750"/>
              <wp:effectExtent l="0" t="0" r="3175" b="4445"/>
              <wp:wrapNone/>
              <wp:docPr id="4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268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090F" w:rsidRDefault="008C090F" w:rsidP="008C090F">
                          <w:r>
                            <w:t>MA</w:t>
                          </w:r>
                          <w:r w:rsidR="00BB7015">
                            <w:t>LIN-0</w:t>
                          </w:r>
                          <w:r w:rsidR="002638F5">
                            <w:t>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-58.65pt;margin-top:23.65pt;width:88.4pt;height:22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" filled="f" stroked="f">
              <v:textbox>
                <w:txbxContent>
                  <w:p w:rsidR="008C090F" w:rsidRDefault="008C090F" w:rsidP="008C090F">
                    <w:r>
                      <w:t>MA</w:t>
                    </w:r>
                    <w:r w:rsidR="00BB7015">
                      <w:t>LIN-0</w:t>
                    </w:r>
                    <w:r w:rsidR="002638F5">
                      <w:t>19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5920" behindDoc="0" locked="0" layoutInCell="1" allowOverlap="1">
              <wp:simplePos x="0" y="0"/>
              <wp:positionH relativeFrom="column">
                <wp:posOffset>-735330</wp:posOffset>
              </wp:positionH>
              <wp:positionV relativeFrom="paragraph">
                <wp:posOffset>-113665</wp:posOffset>
              </wp:positionV>
              <wp:extent cx="5307330" cy="398780"/>
              <wp:effectExtent l="0" t="635" r="0" b="635"/>
              <wp:wrapNone/>
              <wp:docPr id="47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AC065D" w:rsidRPr="008B3682" w:rsidRDefault="00AC065D" w:rsidP="00167925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29" style="position:absolute;margin-left:-57.9pt;margin-top:-8.95pt;width:417.9pt;height:31.4pt;z-index:2516659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VKQgMAAPE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AC065D" w:rsidRPr="008B3682" w:rsidRDefault="00AC065D" w:rsidP="00167925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Escoriaza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y </w:t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Fabro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4896" behindDoc="0" locked="0" layoutInCell="1" allowOverlap="1">
              <wp:simplePos x="0" y="0"/>
              <wp:positionH relativeFrom="column">
                <wp:posOffset>-741680</wp:posOffset>
              </wp:positionH>
              <wp:positionV relativeFrom="paragraph">
                <wp:posOffset>300355</wp:posOffset>
              </wp:positionV>
              <wp:extent cx="887730" cy="254000"/>
              <wp:effectExtent l="1270" t="0" r="0" b="0"/>
              <wp:wrapNone/>
              <wp:docPr id="46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BBB5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C065D" w:rsidRPr="001C7DDE" w:rsidRDefault="00AC065D" w:rsidP="001C7DDE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30" type="#_x0000_t202" style="position:absolute;margin-left:-58.4pt;margin-top:23.65pt;width:69.9pt;height:20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" filled="f" fillcolor="#9bbb59" stroked="f" strokecolor="#646b86" insetpen="t">
              <v:stroke dashstyle="1 1"/>
              <v:textbox inset="2.88pt,2.88pt,2.88pt,2.88pt">
                <w:txbxContent>
                  <w:p w:rsidR="00AC065D" w:rsidRPr="001C7DDE" w:rsidRDefault="00AC065D" w:rsidP="001C7DDE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5652135</wp:posOffset>
          </wp:positionH>
          <wp:positionV relativeFrom="paragraph">
            <wp:posOffset>-742950</wp:posOffset>
          </wp:positionV>
          <wp:extent cx="495935" cy="928370"/>
          <wp:effectExtent l="0" t="0" r="0" b="5080"/>
          <wp:wrapNone/>
          <wp:docPr id="45" name="Imagen 2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7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4893310</wp:posOffset>
          </wp:positionH>
          <wp:positionV relativeFrom="paragraph">
            <wp:posOffset>-580390</wp:posOffset>
          </wp:positionV>
          <wp:extent cx="612775" cy="612775"/>
          <wp:effectExtent l="0" t="0" r="0" b="0"/>
          <wp:wrapNone/>
          <wp:docPr id="44" name="Imagen 26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6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65D" w:rsidRDefault="00C86C81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5125720</wp:posOffset>
              </wp:positionH>
              <wp:positionV relativeFrom="paragraph">
                <wp:posOffset>350520</wp:posOffset>
              </wp:positionV>
              <wp:extent cx="1122680" cy="285750"/>
              <wp:effectExtent l="1270" t="0" r="0" b="1905"/>
              <wp:wrapNone/>
              <wp:docPr id="4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268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090F" w:rsidRPr="00FB3A95" w:rsidRDefault="00BB7015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MALIN-0</w:t>
                          </w:r>
                          <w:r w:rsidR="002638F5">
                            <w:rPr>
                              <w:lang w:val="es-ES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03.6pt;margin-top:27.6pt;width:88.4pt;height:22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" filled="f" stroked="f">
              <v:textbox>
                <w:txbxContent>
                  <w:p w:rsidR="008C090F" w:rsidRPr="00FB3A95" w:rsidRDefault="00BB7015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MALIN-0</w:t>
                    </w:r>
                    <w:r w:rsidR="002638F5">
                      <w:rPr>
                        <w:lang w:val="es-ES"/>
                      </w:rPr>
                      <w:t>19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58752" behindDoc="0" locked="0" layoutInCell="1" allowOverlap="1">
              <wp:simplePos x="0" y="0"/>
              <wp:positionH relativeFrom="column">
                <wp:posOffset>4864100</wp:posOffset>
              </wp:positionH>
              <wp:positionV relativeFrom="paragraph">
                <wp:posOffset>299085</wp:posOffset>
              </wp:positionV>
              <wp:extent cx="1384300" cy="254000"/>
              <wp:effectExtent l="0" t="3810" r="0" b="0"/>
              <wp:wrapNone/>
              <wp:docPr id="3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BBB5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C065D" w:rsidRPr="00EC7A0A" w:rsidRDefault="00AC065D" w:rsidP="00EC7A0A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2" type="#_x0000_t202" style="position:absolute;margin-left:383pt;margin-top:23.55pt;width:109pt;height:20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" filled="f" fillcolor="#9bbb59" stroked="f" strokecolor="#646b86" insetpen="t">
              <v:stroke dashstyle="1 1"/>
              <v:textbox inset="2.88pt,2.88pt,2.88pt,2.88pt">
                <w:txbxContent>
                  <w:p w:rsidR="00AC065D" w:rsidRPr="00EC7A0A" w:rsidRDefault="00AC065D" w:rsidP="00EC7A0A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46464" behindDoc="0" locked="0" layoutInCell="1" allowOverlap="1">
              <wp:simplePos x="0" y="0"/>
              <wp:positionH relativeFrom="column">
                <wp:posOffset>-745490</wp:posOffset>
              </wp:positionH>
              <wp:positionV relativeFrom="paragraph">
                <wp:posOffset>-102870</wp:posOffset>
              </wp:positionV>
              <wp:extent cx="5307330" cy="398780"/>
              <wp:effectExtent l="0" t="1905" r="635" b="0"/>
              <wp:wrapNone/>
              <wp:docPr id="3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AC065D" w:rsidRPr="008B3682" w:rsidRDefault="00AC065D" w:rsidP="00484552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33" style="position:absolute;margin-left:-58.7pt;margin-top:-8.1pt;width:417.9pt;height:31.4pt;z-index:2516464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4pNQQMAAPE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AC065D" w:rsidRPr="008B3682" w:rsidRDefault="00AC065D" w:rsidP="00484552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Escoriaza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y </w:t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Fabro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1584" behindDoc="1" locked="0" layoutInCell="1" allowOverlap="1">
          <wp:simplePos x="0" y="0"/>
          <wp:positionH relativeFrom="column">
            <wp:posOffset>4909820</wp:posOffset>
          </wp:positionH>
          <wp:positionV relativeFrom="paragraph">
            <wp:posOffset>-549910</wp:posOffset>
          </wp:positionV>
          <wp:extent cx="612775" cy="612775"/>
          <wp:effectExtent l="0" t="0" r="0" b="0"/>
          <wp:wrapNone/>
          <wp:docPr id="42" name="Imagen 12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iqnet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5668645</wp:posOffset>
          </wp:positionH>
          <wp:positionV relativeFrom="paragraph">
            <wp:posOffset>-712470</wp:posOffset>
          </wp:positionV>
          <wp:extent cx="495935" cy="928370"/>
          <wp:effectExtent l="0" t="0" r="0" b="5080"/>
          <wp:wrapNone/>
          <wp:docPr id="41" name="Imagen 18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40" name="Imagen 1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39" name="Imagen 16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38" name="Imagen 15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37" name="Imagen 14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2608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36" name="Imagen 13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49536" behindDoc="0" locked="0" layoutInCell="1" allowOverlap="1">
          <wp:simplePos x="0" y="0"/>
          <wp:positionH relativeFrom="column">
            <wp:posOffset>5436235</wp:posOffset>
          </wp:positionH>
          <wp:positionV relativeFrom="paragraph">
            <wp:posOffset>8290560</wp:posOffset>
          </wp:positionV>
          <wp:extent cx="612775" cy="612775"/>
          <wp:effectExtent l="0" t="0" r="0" b="0"/>
          <wp:wrapNone/>
          <wp:docPr id="35" name="Imagen 9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iqnet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0560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34" name="Imagen 10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908" w:rsidRDefault="006E6908">
      <w:r>
        <w:separator/>
      </w:r>
    </w:p>
  </w:footnote>
  <w:footnote w:type="continuationSeparator" w:id="0">
    <w:p w:rsidR="006E6908" w:rsidRDefault="006E69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65D" w:rsidRDefault="00143D0C" w:rsidP="00167925">
    <w:r>
      <w:rPr>
        <w:noProof/>
        <w:lang w:val="es-ES" w:eastAsia="es-ES"/>
      </w:rPr>
      <w:drawing>
        <wp:anchor distT="0" distB="0" distL="114300" distR="114300" simplePos="0" relativeHeight="251671040" behindDoc="0" locked="0" layoutInCell="1" allowOverlap="1" wp14:anchorId="5217D114" wp14:editId="76BCCC8C">
          <wp:simplePos x="0" y="0"/>
          <wp:positionH relativeFrom="column">
            <wp:posOffset>4165060</wp:posOffset>
          </wp:positionH>
          <wp:positionV relativeFrom="paragraph">
            <wp:posOffset>188927</wp:posOffset>
          </wp:positionV>
          <wp:extent cx="1979930" cy="494665"/>
          <wp:effectExtent l="0" t="0" r="1270" b="635"/>
          <wp:wrapNone/>
          <wp:docPr id="1" name="Imagen 30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0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86C8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396240</wp:posOffset>
              </wp:positionH>
              <wp:positionV relativeFrom="page">
                <wp:posOffset>508635</wp:posOffset>
              </wp:positionV>
              <wp:extent cx="640080" cy="640080"/>
              <wp:effectExtent l="5715" t="13335" r="11430" b="13335"/>
              <wp:wrapNone/>
              <wp:docPr id="5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065D" w:rsidRDefault="00FD448C" w:rsidP="00167925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="00AC065D"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2638F5">
                            <w:rPr>
                              <w:noProof/>
                              <w:sz w:val="44"/>
                              <w:szCs w:val="44"/>
                            </w:rPr>
                            <w:t>10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31.2pt;margin-top:40.05pt;width:50.4pt;height:50.4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" fillcolor="#9bbb59" strokecolor="#756462">
              <v:textbox>
                <w:txbxContent>
                  <w:p w:rsidR="00AC065D" w:rsidRDefault="00FD448C" w:rsidP="00167925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="00AC065D"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2638F5">
                      <w:rPr>
                        <w:noProof/>
                        <w:sz w:val="44"/>
                        <w:szCs w:val="44"/>
                      </w:rPr>
                      <w:t>10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86C8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394335</wp:posOffset>
              </wp:positionH>
              <wp:positionV relativeFrom="page">
                <wp:posOffset>508635</wp:posOffset>
              </wp:positionV>
              <wp:extent cx="6976110" cy="9033510"/>
              <wp:effectExtent l="13335" t="13335" r="5715" b="5715"/>
              <wp:wrapNone/>
              <wp:docPr id="5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6110" cy="90335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90000</wp14:pctHeight>
              </wp14:sizeRelV>
            </wp:anchor>
          </w:drawing>
        </mc:Choice>
        <mc:Fallback>
          <w:pict>
            <v:rect id="Rectangle 22" o:spid="_x0000_s1026" style="position:absolute;margin-left:31.05pt;margin-top:40.05pt;width:549.3pt;height:711.3pt;z-index:251659776;visibility:visible;mso-wrap-style:square;mso-width-percent:90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9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" o:allowincell="f" filled="f" strokecolor="#756462">
              <w10:wrap anchorx="page" anchory="page"/>
            </v:rect>
          </w:pict>
        </mc:Fallback>
      </mc:AlternateContent>
    </w:r>
  </w:p>
  <w:p w:rsidR="00AC065D" w:rsidRDefault="00AC065D" w:rsidP="00167925">
    <w:pPr>
      <w:pStyle w:val="encabezado"/>
    </w:pPr>
  </w:p>
  <w:p w:rsidR="00AC065D" w:rsidRDefault="00AC065D">
    <w:pPr>
      <w:pStyle w:val="Encabezado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65D" w:rsidRDefault="00C86C81">
    <w:r>
      <w:rPr>
        <w:noProof/>
        <w:lang w:val="es-ES" w:eastAsia="es-E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96520</wp:posOffset>
          </wp:positionV>
          <wp:extent cx="1979930" cy="494665"/>
          <wp:effectExtent l="0" t="0" r="1270" b="635"/>
          <wp:wrapNone/>
          <wp:docPr id="51" name="Imagen 30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0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508635</wp:posOffset>
              </wp:positionV>
              <wp:extent cx="640080" cy="640080"/>
              <wp:effectExtent l="8255" t="13335" r="8890" b="13335"/>
              <wp:wrapNone/>
              <wp:docPr id="5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065D" w:rsidRDefault="00FD448C" w:rsidP="00D772B9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="00AC065D"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2638F5">
                            <w:rPr>
                              <w:noProof/>
                              <w:sz w:val="44"/>
                              <w:szCs w:val="44"/>
                            </w:rPr>
                            <w:t>9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0.15pt;margin-top:40.05pt;width:50.4pt;height:50.4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" fillcolor="#9bbb59" strokecolor="#756462">
              <v:textbox>
                <w:txbxContent>
                  <w:p w:rsidR="00AC065D" w:rsidRDefault="00FD448C" w:rsidP="00D772B9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="00AC065D"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2638F5">
                      <w:rPr>
                        <w:noProof/>
                        <w:sz w:val="44"/>
                        <w:szCs w:val="44"/>
                      </w:rPr>
                      <w:t>9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page">
                <wp:posOffset>394335</wp:posOffset>
              </wp:positionH>
              <wp:positionV relativeFrom="page">
                <wp:posOffset>508635</wp:posOffset>
              </wp:positionV>
              <wp:extent cx="6976110" cy="9033510"/>
              <wp:effectExtent l="13335" t="13335" r="5715" b="571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6110" cy="90335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90000</wp14:pctHeight>
              </wp14:sizeRelV>
            </wp:anchor>
          </w:drawing>
        </mc:Choice>
        <mc:Fallback>
          <w:pict>
            <v:rect id="Rectangle 1" o:spid="_x0000_s1026" style="position:absolute;margin-left:31.05pt;margin-top:40.05pt;width:549.3pt;height:711.3pt;z-index:251647488;visibility:visible;mso-wrap-style:square;mso-width-percent:90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9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" o:allowincell="f" filled="f" strokecolor="#756462">
              <w10:wrap anchorx="page" anchory="page"/>
            </v:rect>
          </w:pict>
        </mc:Fallback>
      </mc:AlternateContent>
    </w:r>
  </w:p>
  <w:p w:rsidR="00AC065D" w:rsidRDefault="00AC065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0A31"/>
    <w:multiLevelType w:val="singleLevel"/>
    <w:tmpl w:val="8F6CA20C"/>
    <w:lvl w:ilvl="0">
      <w:start w:val="1"/>
      <w:numFmt w:val="decimal"/>
      <w:pStyle w:val="NUMERACION1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hAnsi="Bookman Old Style" w:hint="default"/>
        <w:b w:val="0"/>
        <w:i w:val="0"/>
        <w:sz w:val="24"/>
      </w:rPr>
    </w:lvl>
  </w:abstractNum>
  <w:abstractNum w:abstractNumId="1">
    <w:nsid w:val="03D37349"/>
    <w:multiLevelType w:val="multilevel"/>
    <w:tmpl w:val="246A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15513"/>
    <w:multiLevelType w:val="multilevel"/>
    <w:tmpl w:val="21AC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72AAE"/>
    <w:multiLevelType w:val="singleLevel"/>
    <w:tmpl w:val="876E065C"/>
    <w:lvl w:ilvl="0">
      <w:start w:val="1"/>
      <w:numFmt w:val="decimal"/>
      <w:pStyle w:val="vieta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DF34C9B"/>
    <w:multiLevelType w:val="multilevel"/>
    <w:tmpl w:val="571E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562D57"/>
    <w:multiLevelType w:val="multilevel"/>
    <w:tmpl w:val="33E8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82662B"/>
    <w:multiLevelType w:val="hybridMultilevel"/>
    <w:tmpl w:val="DB22326A"/>
    <w:lvl w:ilvl="0" w:tplc="8FC885BC">
      <w:start w:val="1"/>
      <w:numFmt w:val="bullet"/>
      <w:pStyle w:val="VIETAV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B93849"/>
    <w:multiLevelType w:val="multilevel"/>
    <w:tmpl w:val="21AC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51394E"/>
    <w:multiLevelType w:val="multilevel"/>
    <w:tmpl w:val="5364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AB512F"/>
    <w:multiLevelType w:val="multilevel"/>
    <w:tmpl w:val="A366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F55045"/>
    <w:multiLevelType w:val="multilevel"/>
    <w:tmpl w:val="651E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AB1EE1"/>
    <w:multiLevelType w:val="multilevel"/>
    <w:tmpl w:val="A768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446FD0"/>
    <w:multiLevelType w:val="hybridMultilevel"/>
    <w:tmpl w:val="949CACDA"/>
    <w:lvl w:ilvl="0" w:tplc="5BF0863C">
      <w:start w:val="1"/>
      <w:numFmt w:val="bullet"/>
      <w:pStyle w:val="Vieta2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27C18BA"/>
    <w:multiLevelType w:val="multilevel"/>
    <w:tmpl w:val="74C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C01D2F"/>
    <w:multiLevelType w:val="multilevel"/>
    <w:tmpl w:val="A882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18046E"/>
    <w:multiLevelType w:val="multilevel"/>
    <w:tmpl w:val="F470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DE05F4"/>
    <w:multiLevelType w:val="multilevel"/>
    <w:tmpl w:val="40C6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7539E6"/>
    <w:multiLevelType w:val="multilevel"/>
    <w:tmpl w:val="DF9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E11AC2"/>
    <w:multiLevelType w:val="multilevel"/>
    <w:tmpl w:val="7140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4F4205"/>
    <w:multiLevelType w:val="multilevel"/>
    <w:tmpl w:val="D798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E53219"/>
    <w:multiLevelType w:val="multilevel"/>
    <w:tmpl w:val="6796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DB06D8"/>
    <w:multiLevelType w:val="multilevel"/>
    <w:tmpl w:val="6F00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8739B5"/>
    <w:multiLevelType w:val="multilevel"/>
    <w:tmpl w:val="2FC0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F572B4"/>
    <w:multiLevelType w:val="multilevel"/>
    <w:tmpl w:val="60FA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C23582"/>
    <w:multiLevelType w:val="multilevel"/>
    <w:tmpl w:val="F8D2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B92AF1"/>
    <w:multiLevelType w:val="multilevel"/>
    <w:tmpl w:val="258A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E473AB"/>
    <w:multiLevelType w:val="hybridMultilevel"/>
    <w:tmpl w:val="BB7C37C0"/>
    <w:lvl w:ilvl="0" w:tplc="EBEA1F9E">
      <w:start w:val="1"/>
      <w:numFmt w:val="bullet"/>
      <w:pStyle w:val="EstiloTEXTOVIETASCar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C0A000F">
      <w:start w:val="1"/>
      <w:numFmt w:val="bullet"/>
      <w:pStyle w:val="EstiloTEXTOVIETAS1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7">
    <w:nsid w:val="545D40E0"/>
    <w:multiLevelType w:val="multilevel"/>
    <w:tmpl w:val="1964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8073B82"/>
    <w:multiLevelType w:val="multilevel"/>
    <w:tmpl w:val="516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3A1157"/>
    <w:multiLevelType w:val="multilevel"/>
    <w:tmpl w:val="E15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1017A3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1">
    <w:nsid w:val="5DE67CBD"/>
    <w:multiLevelType w:val="multilevel"/>
    <w:tmpl w:val="86B8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E1E6BE8"/>
    <w:multiLevelType w:val="multilevel"/>
    <w:tmpl w:val="E6F6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E1E7447"/>
    <w:multiLevelType w:val="multilevel"/>
    <w:tmpl w:val="157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CB0040"/>
    <w:multiLevelType w:val="multilevel"/>
    <w:tmpl w:val="77D0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23015A4"/>
    <w:multiLevelType w:val="hybridMultilevel"/>
    <w:tmpl w:val="84DEB3E4"/>
    <w:lvl w:ilvl="0" w:tplc="0FAA35AE">
      <w:start w:val="1"/>
      <w:numFmt w:val="decimal"/>
      <w:pStyle w:val="NUMERACION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27B63EA"/>
    <w:multiLevelType w:val="multilevel"/>
    <w:tmpl w:val="BB04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5110A29"/>
    <w:multiLevelType w:val="multilevel"/>
    <w:tmpl w:val="EFFE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4343F80"/>
    <w:multiLevelType w:val="multilevel"/>
    <w:tmpl w:val="89E0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5673967"/>
    <w:multiLevelType w:val="multilevel"/>
    <w:tmpl w:val="B96E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0"/>
  </w:num>
  <w:num w:numId="3">
    <w:abstractNumId w:val="0"/>
    <w:lvlOverride w:ilvl="0">
      <w:startOverride w:val="1"/>
    </w:lvlOverride>
  </w:num>
  <w:num w:numId="4">
    <w:abstractNumId w:val="35"/>
  </w:num>
  <w:num w:numId="5">
    <w:abstractNumId w:val="6"/>
  </w:num>
  <w:num w:numId="6">
    <w:abstractNumId w:val="12"/>
  </w:num>
  <w:num w:numId="7">
    <w:abstractNumId w:val="3"/>
  </w:num>
  <w:num w:numId="8">
    <w:abstractNumId w:val="15"/>
  </w:num>
  <w:num w:numId="9">
    <w:abstractNumId w:val="8"/>
  </w:num>
  <w:num w:numId="10">
    <w:abstractNumId w:val="1"/>
  </w:num>
  <w:num w:numId="11">
    <w:abstractNumId w:val="27"/>
  </w:num>
  <w:num w:numId="12">
    <w:abstractNumId w:val="29"/>
  </w:num>
  <w:num w:numId="13">
    <w:abstractNumId w:val="32"/>
  </w:num>
  <w:num w:numId="14">
    <w:abstractNumId w:val="31"/>
  </w:num>
  <w:num w:numId="15">
    <w:abstractNumId w:val="23"/>
  </w:num>
  <w:num w:numId="16">
    <w:abstractNumId w:val="39"/>
  </w:num>
  <w:num w:numId="17">
    <w:abstractNumId w:val="19"/>
  </w:num>
  <w:num w:numId="18">
    <w:abstractNumId w:val="28"/>
  </w:num>
  <w:num w:numId="19">
    <w:abstractNumId w:val="4"/>
  </w:num>
  <w:num w:numId="20">
    <w:abstractNumId w:val="18"/>
  </w:num>
  <w:num w:numId="21">
    <w:abstractNumId w:val="7"/>
  </w:num>
  <w:num w:numId="22">
    <w:abstractNumId w:val="13"/>
  </w:num>
  <w:num w:numId="23">
    <w:abstractNumId w:val="21"/>
  </w:num>
  <w:num w:numId="24">
    <w:abstractNumId w:val="22"/>
  </w:num>
  <w:num w:numId="25">
    <w:abstractNumId w:val="34"/>
  </w:num>
  <w:num w:numId="26">
    <w:abstractNumId w:val="16"/>
  </w:num>
  <w:num w:numId="27">
    <w:abstractNumId w:val="14"/>
  </w:num>
  <w:num w:numId="28">
    <w:abstractNumId w:val="37"/>
  </w:num>
  <w:num w:numId="29">
    <w:abstractNumId w:val="20"/>
  </w:num>
  <w:num w:numId="30">
    <w:abstractNumId w:val="11"/>
  </w:num>
  <w:num w:numId="31">
    <w:abstractNumId w:val="10"/>
  </w:num>
  <w:num w:numId="32">
    <w:abstractNumId w:val="9"/>
  </w:num>
  <w:num w:numId="33">
    <w:abstractNumId w:val="24"/>
  </w:num>
  <w:num w:numId="34">
    <w:abstractNumId w:val="5"/>
  </w:num>
  <w:num w:numId="35">
    <w:abstractNumId w:val="17"/>
  </w:num>
  <w:num w:numId="36">
    <w:abstractNumId w:val="33"/>
  </w:num>
  <w:num w:numId="37">
    <w:abstractNumId w:val="2"/>
  </w:num>
  <w:num w:numId="38">
    <w:abstractNumId w:val="38"/>
  </w:num>
  <w:num w:numId="39">
    <w:abstractNumId w:val="25"/>
  </w:num>
  <w:num w:numId="40">
    <w:abstractNumId w:val="3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20"/>
  <w:hyphenationZone w:val="425"/>
  <w:evenAndOddHeaders/>
  <w:drawingGridHorizontalSpacing w:val="120"/>
  <w:displayHorizontalDrawingGridEvery w:val="2"/>
  <w:characterSpacingControl w:val="doNotCompress"/>
  <w:doNotValidateAgainstSchema/>
  <w:hdr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687"/>
    <w:rsid w:val="00024E57"/>
    <w:rsid w:val="000420CA"/>
    <w:rsid w:val="00056002"/>
    <w:rsid w:val="00084554"/>
    <w:rsid w:val="00086084"/>
    <w:rsid w:val="000D77C7"/>
    <w:rsid w:val="000E2D64"/>
    <w:rsid w:val="000E5ADA"/>
    <w:rsid w:val="000F568E"/>
    <w:rsid w:val="000F7E46"/>
    <w:rsid w:val="00101A19"/>
    <w:rsid w:val="00122B79"/>
    <w:rsid w:val="00143D0C"/>
    <w:rsid w:val="001473DF"/>
    <w:rsid w:val="00162EB3"/>
    <w:rsid w:val="00167925"/>
    <w:rsid w:val="001750E7"/>
    <w:rsid w:val="00176E58"/>
    <w:rsid w:val="00192D21"/>
    <w:rsid w:val="00193687"/>
    <w:rsid w:val="001966E6"/>
    <w:rsid w:val="001A0DB5"/>
    <w:rsid w:val="001A7DA6"/>
    <w:rsid w:val="001C7DDE"/>
    <w:rsid w:val="001E080D"/>
    <w:rsid w:val="00201D19"/>
    <w:rsid w:val="00212269"/>
    <w:rsid w:val="002150F1"/>
    <w:rsid w:val="00217772"/>
    <w:rsid w:val="00223ABF"/>
    <w:rsid w:val="0022441F"/>
    <w:rsid w:val="00250AF6"/>
    <w:rsid w:val="002638F5"/>
    <w:rsid w:val="002F0A08"/>
    <w:rsid w:val="003063E4"/>
    <w:rsid w:val="00324510"/>
    <w:rsid w:val="0034651A"/>
    <w:rsid w:val="00353651"/>
    <w:rsid w:val="003B22B7"/>
    <w:rsid w:val="003B4B3F"/>
    <w:rsid w:val="003B5EA6"/>
    <w:rsid w:val="003C29BF"/>
    <w:rsid w:val="003D7F3F"/>
    <w:rsid w:val="003E2B10"/>
    <w:rsid w:val="004200A5"/>
    <w:rsid w:val="00421316"/>
    <w:rsid w:val="004269F0"/>
    <w:rsid w:val="0043753A"/>
    <w:rsid w:val="00466411"/>
    <w:rsid w:val="00476515"/>
    <w:rsid w:val="00484552"/>
    <w:rsid w:val="00485C1D"/>
    <w:rsid w:val="004A4D2B"/>
    <w:rsid w:val="004A54F8"/>
    <w:rsid w:val="004B172A"/>
    <w:rsid w:val="004D1FA9"/>
    <w:rsid w:val="004D279A"/>
    <w:rsid w:val="004F6CA0"/>
    <w:rsid w:val="005148DF"/>
    <w:rsid w:val="00523F24"/>
    <w:rsid w:val="00524982"/>
    <w:rsid w:val="00536E09"/>
    <w:rsid w:val="00543064"/>
    <w:rsid w:val="00573C5C"/>
    <w:rsid w:val="005758BC"/>
    <w:rsid w:val="005B4496"/>
    <w:rsid w:val="005C398D"/>
    <w:rsid w:val="005D6272"/>
    <w:rsid w:val="005F58D5"/>
    <w:rsid w:val="005F70B7"/>
    <w:rsid w:val="00600DCD"/>
    <w:rsid w:val="00603FFB"/>
    <w:rsid w:val="00625621"/>
    <w:rsid w:val="006273DF"/>
    <w:rsid w:val="00653C8C"/>
    <w:rsid w:val="006E6908"/>
    <w:rsid w:val="00714CDC"/>
    <w:rsid w:val="00723371"/>
    <w:rsid w:val="00730D53"/>
    <w:rsid w:val="0073362C"/>
    <w:rsid w:val="00746800"/>
    <w:rsid w:val="00764D71"/>
    <w:rsid w:val="0077096E"/>
    <w:rsid w:val="00780F85"/>
    <w:rsid w:val="00782F6A"/>
    <w:rsid w:val="00794307"/>
    <w:rsid w:val="007D0384"/>
    <w:rsid w:val="007D2D19"/>
    <w:rsid w:val="008073BE"/>
    <w:rsid w:val="0084761B"/>
    <w:rsid w:val="0087544E"/>
    <w:rsid w:val="008B3682"/>
    <w:rsid w:val="008C090F"/>
    <w:rsid w:val="008C6084"/>
    <w:rsid w:val="008F0FF6"/>
    <w:rsid w:val="00933066"/>
    <w:rsid w:val="00935A5B"/>
    <w:rsid w:val="00950A07"/>
    <w:rsid w:val="00966328"/>
    <w:rsid w:val="00976C8C"/>
    <w:rsid w:val="00983A5F"/>
    <w:rsid w:val="009A20F2"/>
    <w:rsid w:val="009B6511"/>
    <w:rsid w:val="009C6795"/>
    <w:rsid w:val="00A02DE4"/>
    <w:rsid w:val="00A577C9"/>
    <w:rsid w:val="00A80C33"/>
    <w:rsid w:val="00AC065D"/>
    <w:rsid w:val="00B00559"/>
    <w:rsid w:val="00B03834"/>
    <w:rsid w:val="00B126D7"/>
    <w:rsid w:val="00B164B8"/>
    <w:rsid w:val="00B31540"/>
    <w:rsid w:val="00B36372"/>
    <w:rsid w:val="00B57270"/>
    <w:rsid w:val="00B57F3E"/>
    <w:rsid w:val="00B73CB0"/>
    <w:rsid w:val="00B868A0"/>
    <w:rsid w:val="00B916B1"/>
    <w:rsid w:val="00BB7015"/>
    <w:rsid w:val="00BC0198"/>
    <w:rsid w:val="00BC7C5F"/>
    <w:rsid w:val="00BD0FCD"/>
    <w:rsid w:val="00BE7075"/>
    <w:rsid w:val="00BF7D23"/>
    <w:rsid w:val="00C665A5"/>
    <w:rsid w:val="00C725B2"/>
    <w:rsid w:val="00C86C81"/>
    <w:rsid w:val="00CE36FC"/>
    <w:rsid w:val="00CF10AA"/>
    <w:rsid w:val="00D02546"/>
    <w:rsid w:val="00D05C4E"/>
    <w:rsid w:val="00D103DF"/>
    <w:rsid w:val="00D11443"/>
    <w:rsid w:val="00D224F2"/>
    <w:rsid w:val="00D27C84"/>
    <w:rsid w:val="00D5608B"/>
    <w:rsid w:val="00D772B9"/>
    <w:rsid w:val="00DA61D2"/>
    <w:rsid w:val="00DB1E37"/>
    <w:rsid w:val="00DB25C4"/>
    <w:rsid w:val="00DC245D"/>
    <w:rsid w:val="00DC57ED"/>
    <w:rsid w:val="00DC69E5"/>
    <w:rsid w:val="00E97751"/>
    <w:rsid w:val="00EA159C"/>
    <w:rsid w:val="00EA3C5D"/>
    <w:rsid w:val="00EA6F57"/>
    <w:rsid w:val="00EC2F61"/>
    <w:rsid w:val="00EC6145"/>
    <w:rsid w:val="00EC7A0A"/>
    <w:rsid w:val="00ED7675"/>
    <w:rsid w:val="00F339A8"/>
    <w:rsid w:val="00F36D48"/>
    <w:rsid w:val="00F44E7E"/>
    <w:rsid w:val="00F464AD"/>
    <w:rsid w:val="00F52140"/>
    <w:rsid w:val="00F70E2E"/>
    <w:rsid w:val="00FA7D99"/>
    <w:rsid w:val="00FB12F5"/>
    <w:rsid w:val="00FB3A95"/>
    <w:rsid w:val="00FC3E1D"/>
    <w:rsid w:val="00FD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1" w:unhideWhenUsed="0" w:qFormat="1"/>
    <w:lsdException w:name="heading 3" w:semiHidden="0" w:uiPriority="0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3" w:uiPriority="39"/>
    <w:lsdException w:name="Normal Indent" w:uiPriority="12" w:qFormat="1"/>
    <w:lsdException w:name="header" w:uiPriority="0"/>
    <w:lsdException w:name="caption" w:uiPriority="0" w:qFormat="1"/>
    <w:lsdException w:name="Title" w:semiHidden="0" w:uiPriority="1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198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uiPriority w:val="9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0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tabs>
        <w:tab w:val="num" w:pos="1440"/>
      </w:tabs>
      <w:spacing w:before="120" w:after="120" w:line="240" w:lineRule="auto"/>
      <w:ind w:left="144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nhideWhenUsed/>
    <w:rsid w:val="008B368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0"/>
    <w:uiPriority w:val="99"/>
    <w:semiHidden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uiPriority w:val="99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uiPriority w:val="22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2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3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uiPriority w:val="9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5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Vieta2">
    <w:name w:val="Viñeta 2"/>
    <w:basedOn w:val="Normal"/>
    <w:rsid w:val="00D02546"/>
    <w:pPr>
      <w:numPr>
        <w:numId w:val="6"/>
      </w:numPr>
      <w:tabs>
        <w:tab w:val="left" w:pos="1701"/>
      </w:tabs>
      <w:spacing w:after="120" w:line="240" w:lineRule="auto"/>
      <w:jc w:val="both"/>
    </w:pPr>
    <w:rPr>
      <w:rFonts w:ascii="Bookman Old Style" w:eastAsia="Times New Roman" w:hAnsi="Bookman Old Style"/>
      <w:lang w:val="es-ES" w:eastAsia="es-ES"/>
    </w:rPr>
  </w:style>
  <w:style w:type="paragraph" w:customStyle="1" w:styleId="vieta1">
    <w:name w:val="viñeta1"/>
    <w:basedOn w:val="Normal"/>
    <w:rsid w:val="00D02546"/>
    <w:pPr>
      <w:numPr>
        <w:numId w:val="7"/>
      </w:numPr>
      <w:spacing w:after="120" w:line="240" w:lineRule="auto"/>
      <w:jc w:val="both"/>
    </w:pPr>
    <w:rPr>
      <w:rFonts w:ascii="Bookman Old Style" w:eastAsia="Times New Roman" w:hAnsi="Bookman Old Style"/>
      <w:szCs w:val="20"/>
      <w:lang w:val="es-ES" w:eastAsia="es-ES"/>
    </w:rPr>
  </w:style>
  <w:style w:type="paragraph" w:styleId="Epgrafe">
    <w:name w:val="caption"/>
    <w:basedOn w:val="Normal"/>
    <w:next w:val="Normal"/>
    <w:qFormat/>
    <w:rsid w:val="003B4B3F"/>
    <w:pPr>
      <w:spacing w:before="120" w:after="120" w:line="240" w:lineRule="auto"/>
      <w:jc w:val="center"/>
    </w:pPr>
    <w:rPr>
      <w:rFonts w:ascii="Verdana" w:eastAsia="Times New Roman" w:hAnsi="Verdana"/>
      <w:b/>
      <w:bCs/>
      <w:sz w:val="14"/>
      <w:szCs w:val="20"/>
      <w:lang w:val="es-ES" w:eastAsia="es-ES"/>
    </w:rPr>
  </w:style>
  <w:style w:type="paragraph" w:customStyle="1" w:styleId="vspace2">
    <w:name w:val="vspace2"/>
    <w:basedOn w:val="Normal"/>
    <w:rsid w:val="004A54F8"/>
    <w:pPr>
      <w:spacing w:before="319" w:after="0" w:line="240" w:lineRule="auto"/>
    </w:pPr>
    <w:rPr>
      <w:rFonts w:ascii="Times New Roman" w:eastAsia="Times New Roman" w:hAnsi="Times New Roman"/>
      <w:color w:val="800080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3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E36FC"/>
    <w:rPr>
      <w:rFonts w:ascii="Courier New" w:eastAsia="Times New Roman" w:hAnsi="Courier New" w:cs="Courier New"/>
    </w:rPr>
  </w:style>
  <w:style w:type="character" w:customStyle="1" w:styleId="postdate">
    <w:name w:val="postdate"/>
    <w:basedOn w:val="Fuentedeprrafopredeter"/>
    <w:rsid w:val="004F6CA0"/>
  </w:style>
  <w:style w:type="character" w:customStyle="1" w:styleId="highlight">
    <w:name w:val="highlight"/>
    <w:basedOn w:val="Fuentedeprrafopredeter"/>
    <w:rsid w:val="001E080D"/>
  </w:style>
  <w:style w:type="character" w:customStyle="1" w:styleId="mw-headline">
    <w:name w:val="mw-headline"/>
    <w:rsid w:val="008073BE"/>
    <w:rPr>
      <w:rFonts w:cs="Times New Roman"/>
    </w:rPr>
  </w:style>
  <w:style w:type="character" w:customStyle="1" w:styleId="texhtml">
    <w:name w:val="texhtml"/>
    <w:rsid w:val="008073BE"/>
    <w:rPr>
      <w:rFonts w:cs="Times New Roma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6C81"/>
    <w:pPr>
      <w:keepLines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86C81"/>
    <w:pPr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C86C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1" w:unhideWhenUsed="0" w:qFormat="1"/>
    <w:lsdException w:name="heading 3" w:semiHidden="0" w:uiPriority="0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3" w:uiPriority="39"/>
    <w:lsdException w:name="Normal Indent" w:uiPriority="12" w:qFormat="1"/>
    <w:lsdException w:name="header" w:uiPriority="0"/>
    <w:lsdException w:name="caption" w:uiPriority="0" w:qFormat="1"/>
    <w:lsdException w:name="Title" w:semiHidden="0" w:uiPriority="1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198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uiPriority w:val="9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0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tabs>
        <w:tab w:val="num" w:pos="1440"/>
      </w:tabs>
      <w:spacing w:before="120" w:after="120" w:line="240" w:lineRule="auto"/>
      <w:ind w:left="144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nhideWhenUsed/>
    <w:rsid w:val="008B368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0"/>
    <w:uiPriority w:val="99"/>
    <w:semiHidden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uiPriority w:val="99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uiPriority w:val="22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2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3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uiPriority w:val="9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5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Vieta2">
    <w:name w:val="Viñeta 2"/>
    <w:basedOn w:val="Normal"/>
    <w:rsid w:val="00D02546"/>
    <w:pPr>
      <w:numPr>
        <w:numId w:val="6"/>
      </w:numPr>
      <w:tabs>
        <w:tab w:val="left" w:pos="1701"/>
      </w:tabs>
      <w:spacing w:after="120" w:line="240" w:lineRule="auto"/>
      <w:jc w:val="both"/>
    </w:pPr>
    <w:rPr>
      <w:rFonts w:ascii="Bookman Old Style" w:eastAsia="Times New Roman" w:hAnsi="Bookman Old Style"/>
      <w:lang w:val="es-ES" w:eastAsia="es-ES"/>
    </w:rPr>
  </w:style>
  <w:style w:type="paragraph" w:customStyle="1" w:styleId="vieta1">
    <w:name w:val="viñeta1"/>
    <w:basedOn w:val="Normal"/>
    <w:rsid w:val="00D02546"/>
    <w:pPr>
      <w:numPr>
        <w:numId w:val="7"/>
      </w:numPr>
      <w:spacing w:after="120" w:line="240" w:lineRule="auto"/>
      <w:jc w:val="both"/>
    </w:pPr>
    <w:rPr>
      <w:rFonts w:ascii="Bookman Old Style" w:eastAsia="Times New Roman" w:hAnsi="Bookman Old Style"/>
      <w:szCs w:val="20"/>
      <w:lang w:val="es-ES" w:eastAsia="es-ES"/>
    </w:rPr>
  </w:style>
  <w:style w:type="paragraph" w:styleId="Epgrafe">
    <w:name w:val="caption"/>
    <w:basedOn w:val="Normal"/>
    <w:next w:val="Normal"/>
    <w:qFormat/>
    <w:rsid w:val="003B4B3F"/>
    <w:pPr>
      <w:spacing w:before="120" w:after="120" w:line="240" w:lineRule="auto"/>
      <w:jc w:val="center"/>
    </w:pPr>
    <w:rPr>
      <w:rFonts w:ascii="Verdana" w:eastAsia="Times New Roman" w:hAnsi="Verdana"/>
      <w:b/>
      <w:bCs/>
      <w:sz w:val="14"/>
      <w:szCs w:val="20"/>
      <w:lang w:val="es-ES" w:eastAsia="es-ES"/>
    </w:rPr>
  </w:style>
  <w:style w:type="paragraph" w:customStyle="1" w:styleId="vspace2">
    <w:name w:val="vspace2"/>
    <w:basedOn w:val="Normal"/>
    <w:rsid w:val="004A54F8"/>
    <w:pPr>
      <w:spacing w:before="319" w:after="0" w:line="240" w:lineRule="auto"/>
    </w:pPr>
    <w:rPr>
      <w:rFonts w:ascii="Times New Roman" w:eastAsia="Times New Roman" w:hAnsi="Times New Roman"/>
      <w:color w:val="800080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3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E36FC"/>
    <w:rPr>
      <w:rFonts w:ascii="Courier New" w:eastAsia="Times New Roman" w:hAnsi="Courier New" w:cs="Courier New"/>
    </w:rPr>
  </w:style>
  <w:style w:type="character" w:customStyle="1" w:styleId="postdate">
    <w:name w:val="postdate"/>
    <w:basedOn w:val="Fuentedeprrafopredeter"/>
    <w:rsid w:val="004F6CA0"/>
  </w:style>
  <w:style w:type="character" w:customStyle="1" w:styleId="highlight">
    <w:name w:val="highlight"/>
    <w:basedOn w:val="Fuentedeprrafopredeter"/>
    <w:rsid w:val="001E080D"/>
  </w:style>
  <w:style w:type="character" w:customStyle="1" w:styleId="mw-headline">
    <w:name w:val="mw-headline"/>
    <w:rsid w:val="008073BE"/>
    <w:rPr>
      <w:rFonts w:cs="Times New Roman"/>
    </w:rPr>
  </w:style>
  <w:style w:type="character" w:customStyle="1" w:styleId="texhtml">
    <w:name w:val="texhtml"/>
    <w:rsid w:val="008073BE"/>
    <w:rPr>
      <w:rFonts w:cs="Times New Roma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6C81"/>
    <w:pPr>
      <w:keepLines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86C81"/>
    <w:pPr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C8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8890">
                  <w:marLeft w:val="214"/>
                  <w:marRight w:val="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1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1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56042">
                                  <w:marLeft w:val="0"/>
                                  <w:marRight w:val="0"/>
                                  <w:marTop w:val="12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18" w:color="333333"/>
                                    <w:right w:val="none" w:sz="0" w:space="0" w:color="auto"/>
                                  </w:divBdr>
                                  <w:divsChild>
                                    <w:div w:id="53303686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0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78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7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61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68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62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41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22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62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36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02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89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70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52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2469">
              <w:marLeft w:val="0"/>
              <w:marRight w:val="250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8971">
                      <w:marLeft w:val="71"/>
                      <w:marRight w:val="7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4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2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4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8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0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64877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617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5515">
                              <w:marLeft w:val="86"/>
                              <w:marRight w:val="0"/>
                              <w:marTop w:val="8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46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6944">
          <w:marLeft w:val="0"/>
          <w:marRight w:val="0"/>
          <w:marTop w:val="143"/>
          <w:marBottom w:val="143"/>
          <w:divBdr>
            <w:top w:val="single" w:sz="24" w:space="0" w:color="DDDDEE"/>
            <w:left w:val="single" w:sz="24" w:space="0" w:color="DDDDEE"/>
            <w:bottom w:val="single" w:sz="24" w:space="0" w:color="DDDDEE"/>
            <w:right w:val="single" w:sz="24" w:space="0" w:color="DDDDEE"/>
          </w:divBdr>
          <w:divsChild>
            <w:div w:id="221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0" w:color="FFFFFF"/>
                <w:bottom w:val="single" w:sz="48" w:space="0" w:color="FFFFFF"/>
                <w:right w:val="none" w:sz="0" w:space="0" w:color="auto"/>
              </w:divBdr>
            </w:div>
          </w:divsChild>
        </w:div>
      </w:divsChild>
    </w:div>
    <w:div w:id="1827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112">
                  <w:marLeft w:val="214"/>
                  <w:marRight w:val="2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13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8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83292">
                                  <w:marLeft w:val="0"/>
                                  <w:marRight w:val="0"/>
                                  <w:marTop w:val="12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18" w:color="333333"/>
                                    <w:right w:val="none" w:sz="0" w:space="0" w:color="auto"/>
                                  </w:divBdr>
                                  <w:divsChild>
                                    <w:div w:id="117757953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YSTEM-LINUX\plantillas\MALIN-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7551F-CF1B-4732-AA7C-CF3E4AB67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MALIN-PLANTILLA.dotx</Template>
  <TotalTime>6</TotalTime>
  <Pages>10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   DE CONTENIDOS</vt:lpstr>
    </vt:vector>
  </TitlesOfParts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   DE CONTENIDOS</dc:title>
  <dc:creator>Fernando</dc:creator>
  <cp:lastModifiedBy>Fernando</cp:lastModifiedBy>
  <cp:revision>2</cp:revision>
  <cp:lastPrinted>2013-02-28T07:16:00Z</cp:lastPrinted>
  <dcterms:created xsi:type="dcterms:W3CDTF">2015-02-24T10:03:00Z</dcterms:created>
  <dcterms:modified xsi:type="dcterms:W3CDTF">2015-02-24T16:41:00Z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TC100670363082</vt:lpwstr>
  </property>
</Properties>
</file>