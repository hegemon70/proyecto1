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E1" w:rsidRDefault="00E00A1E" w:rsidP="004A1FE1">
      <w:pPr>
        <w:pStyle w:val="Puesto"/>
        <w:spacing w:before="60" w:line="240" w:lineRule="auto"/>
      </w:pPr>
      <w:r>
        <w:rPr>
          <w:lang w:val="es-ES"/>
        </w:rPr>
        <w:t>Ejercicio general</w:t>
      </w:r>
    </w:p>
    <w:p w:rsidR="00A702A4" w:rsidRPr="00A702A4" w:rsidRDefault="006D51D4" w:rsidP="00A702A4">
      <w:pPr>
        <w:pStyle w:val="Puest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0531A7" w:rsidRDefault="000E71AD" w:rsidP="000531A7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</w:p>
    <w:p w:rsidR="00D55483" w:rsidRPr="000408F9" w:rsidRDefault="000531A7" w:rsidP="000531A7">
      <w:pPr>
        <w:pStyle w:val="NormalWeb"/>
        <w:ind w:left="720"/>
        <w:rPr>
          <w:b/>
        </w:rPr>
      </w:pPr>
      <w:proofErr w:type="spellStart"/>
      <w:proofErr w:type="gramStart"/>
      <w:r w:rsidRPr="000408F9">
        <w:rPr>
          <w:b/>
        </w:rPr>
        <w:t>mkdir</w:t>
      </w:r>
      <w:proofErr w:type="spellEnd"/>
      <w:proofErr w:type="gramEnd"/>
      <w:r w:rsidRPr="000408F9">
        <w:rPr>
          <w:b/>
        </w:rPr>
        <w:t xml:space="preserve"> novela</w:t>
      </w:r>
    </w:p>
    <w:p w:rsidR="000531A7" w:rsidRPr="000408F9" w:rsidRDefault="000531A7" w:rsidP="000531A7">
      <w:pPr>
        <w:pStyle w:val="NormalWeb"/>
        <w:ind w:left="720"/>
        <w:rPr>
          <w:b/>
        </w:rPr>
      </w:pPr>
      <w:proofErr w:type="spellStart"/>
      <w:proofErr w:type="gramStart"/>
      <w:r w:rsidRPr="000408F9">
        <w:rPr>
          <w:b/>
        </w:rPr>
        <w:t>split</w:t>
      </w:r>
      <w:proofErr w:type="spellEnd"/>
      <w:proofErr w:type="gramEnd"/>
      <w:r w:rsidRPr="000408F9">
        <w:rPr>
          <w:b/>
        </w:rPr>
        <w:t xml:space="preserve"> -n 2 Punto-Negro.txt </w:t>
      </w:r>
      <w:proofErr w:type="spellStart"/>
      <w:r w:rsidRPr="000408F9">
        <w:rPr>
          <w:b/>
        </w:rPr>
        <w:t>cap</w:t>
      </w:r>
      <w:proofErr w:type="spellEnd"/>
    </w:p>
    <w:p w:rsidR="00D55483" w:rsidRPr="00D55483" w:rsidRDefault="00D55483" w:rsidP="00D55483">
      <w:pPr>
        <w:pStyle w:val="NormalWeb"/>
        <w:ind w:left="360"/>
        <w:rPr>
          <w:rFonts w:ascii="Courier New" w:hAnsi="Courier New" w:cs="Courier New"/>
          <w:sz w:val="20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616441" w:rsidRPr="000408F9" w:rsidRDefault="00616441" w:rsidP="00D55483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0408F9">
        <w:rPr>
          <w:rFonts w:ascii="Times New Roman" w:hAnsi="Times New Roman"/>
          <w:b/>
        </w:rPr>
        <w:t>mv</w:t>
      </w:r>
      <w:proofErr w:type="gramEnd"/>
      <w:r w:rsidRPr="000408F9">
        <w:rPr>
          <w:rFonts w:ascii="Times New Roman" w:hAnsi="Times New Roman"/>
          <w:b/>
        </w:rPr>
        <w:t xml:space="preserve"> </w:t>
      </w:r>
      <w:proofErr w:type="spellStart"/>
      <w:r w:rsidRPr="000408F9">
        <w:rPr>
          <w:rFonts w:ascii="Times New Roman" w:hAnsi="Times New Roman"/>
          <w:b/>
        </w:rPr>
        <w:t>capaa</w:t>
      </w:r>
      <w:proofErr w:type="spellEnd"/>
      <w:r w:rsidRPr="000408F9">
        <w:rPr>
          <w:rFonts w:ascii="Times New Roman" w:hAnsi="Times New Roman"/>
          <w:b/>
        </w:rPr>
        <w:t xml:space="preserve"> ~/Escritorio/novela/cap01.txt</w:t>
      </w:r>
    </w:p>
    <w:p w:rsidR="00616441" w:rsidRPr="000408F9" w:rsidRDefault="00616441" w:rsidP="00616441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0408F9">
        <w:rPr>
          <w:rFonts w:ascii="Times New Roman" w:hAnsi="Times New Roman"/>
          <w:b/>
        </w:rPr>
        <w:t>mv</w:t>
      </w:r>
      <w:proofErr w:type="gramEnd"/>
      <w:r w:rsidR="00E82B90" w:rsidRPr="000408F9">
        <w:rPr>
          <w:rFonts w:ascii="Times New Roman" w:hAnsi="Times New Roman"/>
          <w:b/>
        </w:rPr>
        <w:t xml:space="preserve"> </w:t>
      </w:r>
      <w:proofErr w:type="spellStart"/>
      <w:r w:rsidR="00E82B90" w:rsidRPr="000408F9">
        <w:rPr>
          <w:rFonts w:ascii="Times New Roman" w:hAnsi="Times New Roman"/>
          <w:b/>
        </w:rPr>
        <w:t>capab</w:t>
      </w:r>
      <w:proofErr w:type="spellEnd"/>
      <w:r w:rsidRPr="000408F9">
        <w:rPr>
          <w:rFonts w:ascii="Times New Roman" w:hAnsi="Times New Roman"/>
          <w:b/>
        </w:rPr>
        <w:t xml:space="preserve"> ~/Escritorio/novela/cap99.txt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363A5F" w:rsidRDefault="000408F9" w:rsidP="00D55483">
      <w:pPr>
        <w:spacing w:after="0"/>
        <w:ind w:left="360"/>
        <w:rPr>
          <w:rFonts w:ascii="Times New Roman" w:hAnsi="Times New Roman"/>
          <w:b/>
          <w:lang w:val="en-US"/>
        </w:rPr>
      </w:pPr>
      <w:proofErr w:type="gramStart"/>
      <w:r w:rsidRPr="000408F9">
        <w:rPr>
          <w:rFonts w:ascii="Times New Roman" w:hAnsi="Times New Roman"/>
          <w:b/>
          <w:lang w:val="en-US"/>
        </w:rPr>
        <w:t>head</w:t>
      </w:r>
      <w:proofErr w:type="gramEnd"/>
      <w:r w:rsidRPr="000408F9">
        <w:rPr>
          <w:rFonts w:ascii="Times New Roman" w:hAnsi="Times New Roman"/>
          <w:b/>
          <w:lang w:val="en-US"/>
        </w:rPr>
        <w:t xml:space="preserve"> cap[0-9][0-9].txt |more</w:t>
      </w:r>
    </w:p>
    <w:p w:rsidR="00363A5F" w:rsidRDefault="00363A5F">
      <w:pPr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</w:p>
    <w:p w:rsidR="00D55483" w:rsidRPr="000408F9" w:rsidRDefault="00D55483" w:rsidP="00D55483">
      <w:pPr>
        <w:spacing w:after="0"/>
        <w:ind w:left="360"/>
        <w:rPr>
          <w:rFonts w:ascii="Times New Roman" w:hAnsi="Times New Roman"/>
          <w:b/>
          <w:lang w:val="en-US"/>
        </w:rPr>
      </w:pPr>
    </w:p>
    <w:p w:rsidR="000408F9" w:rsidRDefault="000408F9" w:rsidP="00D55483">
      <w:pPr>
        <w:spacing w:after="0"/>
        <w:ind w:left="360"/>
        <w:rPr>
          <w:rFonts w:ascii="Times New Roman" w:hAnsi="Times New Roman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r w:rsidRPr="00EF0827">
        <w:rPr>
          <w:rFonts w:ascii="Times New Roman" w:hAnsi="Times New Roman"/>
        </w:rPr>
        <w:br/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r w:rsidRPr="00EF0827">
        <w:rPr>
          <w:rFonts w:ascii="Times New Roman" w:hAnsi="Times New Roman"/>
        </w:rPr>
        <w:br/>
        <w:t xml:space="preserve">- lnarch2, enlace simbólico al archivo arch1; </w:t>
      </w:r>
      <w:r w:rsidRPr="00EF0827">
        <w:rPr>
          <w:rFonts w:ascii="Times New Roman" w:hAnsi="Times New Roman"/>
        </w:rPr>
        <w:br/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r w:rsidRPr="00EF0827">
        <w:rPr>
          <w:rFonts w:ascii="Times New Roman" w:hAnsi="Times New Roman"/>
        </w:rPr>
        <w:br/>
        <w:t xml:space="preserve">- lndir3, enlace al directorio dir3. </w:t>
      </w:r>
    </w:p>
    <w:p w:rsidR="000C1A00" w:rsidRDefault="000C1A00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 w:rsidRPr="000C1A00"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 w:rsidRPr="000C1A00">
        <w:rPr>
          <w:rFonts w:ascii="Times New Roman" w:hAnsi="Times New Roman"/>
          <w:b/>
          <w:lang w:val="en-GB"/>
        </w:rPr>
        <w:t xml:space="preserve"> arch1.txt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</w:t>
      </w:r>
      <w:r w:rsidRPr="0028634A">
        <w:rPr>
          <w:rFonts w:ascii="Times New Roman" w:hAnsi="Times New Roman"/>
          <w:b/>
          <w:lang w:val="en-GB"/>
        </w:rPr>
        <w:t>lharch2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lnach2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rmdir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dir1</w:t>
      </w:r>
    </w:p>
    <w:p w:rsidR="0028634A" w:rsidRDefault="0028634A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–r dir2</w:t>
      </w:r>
    </w:p>
    <w:p w:rsidR="0028634A" w:rsidRDefault="00363A5F" w:rsidP="000C1A00">
      <w:pPr>
        <w:spacing w:before="100" w:beforeAutospacing="1" w:after="100" w:afterAutospacing="1"/>
        <w:ind w:left="360"/>
        <w:rPr>
          <w:rFonts w:ascii="Times New Roman" w:hAnsi="Times New Roman"/>
          <w:b/>
          <w:lang w:val="en-GB"/>
        </w:rPr>
      </w:pPr>
      <w:proofErr w:type="spellStart"/>
      <w:proofErr w:type="gramStart"/>
      <w:r>
        <w:rPr>
          <w:rFonts w:ascii="Times New Roman" w:hAnsi="Times New Roman"/>
          <w:b/>
          <w:lang w:val="en-GB"/>
        </w:rPr>
        <w:t>rm</w:t>
      </w:r>
      <w:proofErr w:type="spellEnd"/>
      <w:proofErr w:type="gramEnd"/>
      <w:r>
        <w:rPr>
          <w:rFonts w:ascii="Times New Roman" w:hAnsi="Times New Roman"/>
          <w:b/>
          <w:lang w:val="en-GB"/>
        </w:rPr>
        <w:t xml:space="preserve"> lndir3</w:t>
      </w: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D5548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  <w:r w:rsidR="00363A5F">
        <w:rPr>
          <w:rFonts w:ascii="Times New Roman" w:hAnsi="Times New Roman"/>
        </w:rPr>
        <w:t xml:space="preserve"> </w:t>
      </w:r>
      <w:r w:rsidRPr="00EF0827">
        <w:rPr>
          <w:rFonts w:ascii="Times New Roman" w:hAnsi="Times New Roman"/>
        </w:rPr>
        <w:br/>
        <w:t xml:space="preserve">- lharch3,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archivo arch3. </w:t>
      </w:r>
      <w:r w:rsidRPr="00EF0827">
        <w:rPr>
          <w:rFonts w:ascii="Times New Roman" w:hAnsi="Times New Roman"/>
        </w:rPr>
        <w:br/>
        <w:t xml:space="preserve">- lndir3, enlace simbólico hacia el directorio dir3. </w:t>
      </w:r>
      <w:r w:rsidRPr="00EF0827">
        <w:rPr>
          <w:rFonts w:ascii="Times New Roman" w:hAnsi="Times New Roman"/>
        </w:rPr>
        <w:br/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</w:p>
    <w:p w:rsidR="00363A5F" w:rsidRDefault="00363A5F" w:rsidP="00D55483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ln</w:t>
      </w:r>
      <w:proofErr w:type="spellEnd"/>
      <w:proofErr w:type="gramEnd"/>
      <w:r>
        <w:rPr>
          <w:rFonts w:ascii="Times New Roman" w:hAnsi="Times New Roman"/>
          <w:b/>
        </w:rPr>
        <w:t xml:space="preserve"> -s arch3 lnarch</w:t>
      </w:r>
      <w:r w:rsidRPr="00363A5F">
        <w:rPr>
          <w:rFonts w:ascii="Times New Roman" w:hAnsi="Times New Roman"/>
          <w:b/>
        </w:rPr>
        <w:t>3</w:t>
      </w:r>
    </w:p>
    <w:p w:rsidR="00B853E6" w:rsidRDefault="00B853E6" w:rsidP="00D55483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B853E6">
        <w:rPr>
          <w:rFonts w:ascii="Times New Roman" w:hAnsi="Times New Roman"/>
          <w:b/>
        </w:rPr>
        <w:t>ln</w:t>
      </w:r>
      <w:proofErr w:type="spellEnd"/>
      <w:proofErr w:type="gramEnd"/>
      <w:r w:rsidRPr="00B853E6">
        <w:rPr>
          <w:rFonts w:ascii="Times New Roman" w:hAnsi="Times New Roman"/>
          <w:b/>
        </w:rPr>
        <w:t xml:space="preserve"> arch3 lharch3</w:t>
      </w:r>
    </w:p>
    <w:p w:rsidR="00B853E6" w:rsidRDefault="00B853E6" w:rsidP="00D55483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B853E6">
        <w:rPr>
          <w:rFonts w:ascii="Times New Roman" w:hAnsi="Times New Roman"/>
          <w:b/>
        </w:rPr>
        <w:t>ln</w:t>
      </w:r>
      <w:proofErr w:type="spellEnd"/>
      <w:proofErr w:type="gramEnd"/>
      <w:r w:rsidRPr="00B853E6">
        <w:rPr>
          <w:rFonts w:ascii="Times New Roman" w:hAnsi="Times New Roman"/>
          <w:b/>
        </w:rPr>
        <w:t xml:space="preserve"> -s </w:t>
      </w:r>
      <w:proofErr w:type="spellStart"/>
      <w:r w:rsidRPr="00B853E6">
        <w:rPr>
          <w:rFonts w:ascii="Times New Roman" w:hAnsi="Times New Roman"/>
          <w:b/>
        </w:rPr>
        <w:t>lndir</w:t>
      </w:r>
      <w:proofErr w:type="spellEnd"/>
      <w:r w:rsidRPr="00B853E6">
        <w:rPr>
          <w:rFonts w:ascii="Times New Roman" w:hAnsi="Times New Roman"/>
          <w:b/>
        </w:rPr>
        <w:t>&gt;arch3</w:t>
      </w:r>
    </w:p>
    <w:p w:rsidR="009F275C" w:rsidRDefault="009F275C" w:rsidP="00D55483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 xml:space="preserve"> -s dir3 lndir3</w:t>
      </w:r>
    </w:p>
    <w:p w:rsidR="009F275C" w:rsidRPr="009F275C" w:rsidRDefault="009F275C" w:rsidP="009F275C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 xml:space="preserve">  dir3 lhdir3</w:t>
      </w:r>
    </w:p>
    <w:p w:rsidR="009F275C" w:rsidRDefault="009F275C" w:rsidP="009F275C">
      <w:pPr>
        <w:spacing w:before="100" w:beforeAutospacing="1" w:after="100" w:afterAutospacing="1"/>
        <w:ind w:left="360"/>
        <w:rPr>
          <w:rFonts w:ascii="Times New Roman" w:hAnsi="Times New Roman"/>
          <w:b/>
        </w:rPr>
      </w:pPr>
      <w:proofErr w:type="spellStart"/>
      <w:proofErr w:type="gramStart"/>
      <w:r w:rsidRPr="009F275C">
        <w:rPr>
          <w:rFonts w:ascii="Times New Roman" w:hAnsi="Times New Roman"/>
          <w:b/>
        </w:rPr>
        <w:lastRenderedPageBreak/>
        <w:t>ln</w:t>
      </w:r>
      <w:proofErr w:type="spellEnd"/>
      <w:proofErr w:type="gramEnd"/>
      <w:r w:rsidRPr="009F275C">
        <w:rPr>
          <w:rFonts w:ascii="Times New Roman" w:hAnsi="Times New Roman"/>
          <w:b/>
        </w:rPr>
        <w:t>: «dir3»: no se permiten enlaces fuertes para directorios</w:t>
      </w: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n-GB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9F275C" w:rsidRDefault="009F275C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9F275C">
        <w:rPr>
          <w:rFonts w:ascii="Times New Roman" w:hAnsi="Times New Roman"/>
          <w:b/>
        </w:rPr>
        <w:t>Chmod</w:t>
      </w:r>
      <w:proofErr w:type="spellEnd"/>
      <w:r w:rsidRPr="009F275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640</w:t>
      </w:r>
      <w:r w:rsidRPr="009F275C">
        <w:rPr>
          <w:rFonts w:ascii="Times New Roman" w:hAnsi="Times New Roman"/>
          <w:b/>
        </w:rPr>
        <w:t xml:space="preserve"> resumen.txt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D55483">
      <w:pPr>
        <w:ind w:left="360"/>
        <w:rPr>
          <w:rFonts w:ascii="Courier New" w:hAnsi="Courier New" w:cs="Courier New"/>
          <w:sz w:val="20"/>
        </w:rPr>
      </w:pPr>
    </w:p>
    <w:p w:rsidR="002105C0" w:rsidRDefault="002105C0" w:rsidP="002105C0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2105C0">
        <w:rPr>
          <w:rFonts w:ascii="Times New Roman" w:hAnsi="Times New Roman"/>
          <w:b/>
        </w:rPr>
        <w:t>Chmod</w:t>
      </w:r>
      <w:proofErr w:type="spellEnd"/>
      <w:r w:rsidRPr="002105C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751 varios</w:t>
      </w:r>
    </w:p>
    <w:p w:rsidR="009F275C" w:rsidRDefault="009F275C" w:rsidP="00D55483">
      <w:pPr>
        <w:ind w:left="360"/>
        <w:rPr>
          <w:rFonts w:ascii="Courier New" w:hAnsi="Courier New" w:cs="Courier New"/>
          <w:sz w:val="20"/>
        </w:rPr>
      </w:pPr>
    </w:p>
    <w:p w:rsidR="009C6CB2" w:rsidRPr="004041C9" w:rsidRDefault="00F42F88" w:rsidP="00D55483">
      <w:pPr>
        <w:ind w:left="36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Chmod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 w:rsidR="004041C9" w:rsidRPr="004041C9">
        <w:rPr>
          <w:rFonts w:ascii="Times New Roman" w:hAnsi="Times New Roman"/>
          <w:b/>
        </w:rPr>
        <w:t>R</w:t>
      </w:r>
      <w:r w:rsidR="009C6CB2" w:rsidRPr="004041C9">
        <w:rPr>
          <w:rFonts w:ascii="Times New Roman" w:hAnsi="Times New Roman"/>
          <w:b/>
        </w:rPr>
        <w:t>wx</w:t>
      </w:r>
      <w:r w:rsidR="004041C9" w:rsidRPr="004041C9">
        <w:rPr>
          <w:rFonts w:ascii="Times New Roman" w:hAnsi="Times New Roman"/>
          <w:b/>
        </w:rPr>
        <w:t>-rx</w:t>
      </w:r>
      <w:proofErr w:type="spellEnd"/>
      <w:r>
        <w:rPr>
          <w:rFonts w:ascii="Times New Roman" w:hAnsi="Times New Roman"/>
          <w:b/>
        </w:rPr>
        <w:t>—</w:t>
      </w:r>
      <w:r w:rsidR="004041C9" w:rsidRPr="004041C9">
        <w:rPr>
          <w:rFonts w:ascii="Times New Roman" w:hAnsi="Times New Roman"/>
          <w:b/>
        </w:rPr>
        <w:t>x</w:t>
      </w:r>
      <w:r>
        <w:rPr>
          <w:rFonts w:ascii="Times New Roman" w:hAnsi="Times New Roman"/>
          <w:b/>
        </w:rPr>
        <w:t xml:space="preserve"> varios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/var a un archivo search.txt</w:t>
      </w:r>
    </w:p>
    <w:p w:rsidR="004041C9" w:rsidRDefault="004041C9" w:rsidP="00D55483">
      <w:pPr>
        <w:spacing w:after="0"/>
        <w:ind w:left="360"/>
        <w:rPr>
          <w:rFonts w:ascii="Times New Roman" w:hAnsi="Times New Roman"/>
        </w:rPr>
      </w:pPr>
    </w:p>
    <w:p w:rsidR="000E71AD" w:rsidRPr="004041C9" w:rsidRDefault="004041C9" w:rsidP="00D55483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4041C9">
        <w:rPr>
          <w:rFonts w:ascii="Times New Roman" w:hAnsi="Times New Roman"/>
          <w:b/>
        </w:rPr>
        <w:t>sudo</w:t>
      </w:r>
      <w:proofErr w:type="gramEnd"/>
      <w:r w:rsidRPr="004041C9">
        <w:rPr>
          <w:rFonts w:ascii="Times New Roman" w:hAnsi="Times New Roman"/>
          <w:b/>
        </w:rPr>
        <w:t xml:space="preserve"> </w:t>
      </w:r>
      <w:proofErr w:type="spellStart"/>
      <w:r w:rsidRPr="004041C9">
        <w:rPr>
          <w:rFonts w:ascii="Times New Roman" w:hAnsi="Times New Roman"/>
          <w:b/>
        </w:rPr>
        <w:t>find</w:t>
      </w:r>
      <w:proofErr w:type="spellEnd"/>
      <w:r w:rsidRPr="004041C9">
        <w:rPr>
          <w:rFonts w:ascii="Times New Roman" w:hAnsi="Times New Roman"/>
          <w:b/>
        </w:rPr>
        <w:t xml:space="preserve"> /var&gt;search.txt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/var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E4466A" w:rsidRPr="00E4466A" w:rsidRDefault="00E4466A" w:rsidP="00E4466A">
      <w:pPr>
        <w:spacing w:after="0"/>
        <w:ind w:left="360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l</w:t>
      </w:r>
      <w:r w:rsidR="00865B37" w:rsidRPr="00E4466A">
        <w:rPr>
          <w:rFonts w:ascii="Times New Roman" w:hAnsi="Times New Roman"/>
          <w:b/>
        </w:rPr>
        <w:t>s</w:t>
      </w:r>
      <w:proofErr w:type="spellEnd"/>
      <w:proofErr w:type="gramEnd"/>
      <w:r w:rsidR="00865B37" w:rsidRPr="00E4466A">
        <w:rPr>
          <w:rFonts w:ascii="Times New Roman" w:hAnsi="Times New Roman"/>
          <w:b/>
        </w:rPr>
        <w:t xml:space="preserve"> –r /2&gt;</w:t>
      </w:r>
      <w:r w:rsidRPr="00E4466A">
        <w:rPr>
          <w:rFonts w:ascii="Times New Roman" w:hAnsi="Times New Roman"/>
          <w:b/>
        </w:rPr>
        <w:t xml:space="preserve"> errSearch.txt</w:t>
      </w:r>
    </w:p>
    <w:p w:rsidR="00E4466A" w:rsidRDefault="00E4466A" w:rsidP="00E4466A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55483" w:rsidRDefault="00E4466A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D55483">
        <w:rPr>
          <w:rFonts w:ascii="Times New Roman" w:hAnsi="Times New Roman"/>
        </w:rPr>
        <w:t xml:space="preserve">. Redirige el resultado del comando al archivo </w:t>
      </w:r>
      <w:proofErr w:type="spellStart"/>
      <w:r w:rsidR="00D55483">
        <w:rPr>
          <w:rFonts w:ascii="Times New Roman" w:hAnsi="Times New Roman"/>
        </w:rPr>
        <w:t>search</w:t>
      </w:r>
      <w:proofErr w:type="gramStart"/>
      <w:r w:rsidR="00D55483">
        <w:rPr>
          <w:rFonts w:ascii="Times New Roman" w:hAnsi="Times New Roman"/>
        </w:rPr>
        <w:t>,txt</w:t>
      </w:r>
      <w:proofErr w:type="spellEnd"/>
      <w:proofErr w:type="gramEnd"/>
      <w:r w:rsidR="00D55483"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865B37" w:rsidRPr="00865B37" w:rsidRDefault="00865B37" w:rsidP="00865B37">
      <w:pPr>
        <w:spacing w:after="0"/>
        <w:ind w:left="360"/>
        <w:rPr>
          <w:rFonts w:ascii="Times New Roman" w:hAnsi="Times New Roman"/>
          <w:b/>
          <w:sz w:val="20"/>
          <w:lang w:val="en-US"/>
        </w:rPr>
      </w:pPr>
      <w:r w:rsidRPr="00865B37">
        <w:rPr>
          <w:rFonts w:ascii="Times New Roman" w:hAnsi="Times New Roman"/>
          <w:b/>
          <w:sz w:val="20"/>
          <w:lang w:val="en-US"/>
        </w:rPr>
        <w:t>Find /</w:t>
      </w:r>
      <w:proofErr w:type="spellStart"/>
      <w:r w:rsidRPr="00865B37">
        <w:rPr>
          <w:rFonts w:ascii="Times New Roman" w:hAnsi="Times New Roman"/>
          <w:b/>
          <w:sz w:val="20"/>
          <w:lang w:val="en-US"/>
        </w:rPr>
        <w:t>var</w:t>
      </w:r>
      <w:proofErr w:type="spellEnd"/>
      <w:r w:rsidRPr="00865B37">
        <w:rPr>
          <w:rFonts w:ascii="Times New Roman" w:hAnsi="Times New Roman"/>
          <w:b/>
          <w:sz w:val="20"/>
          <w:lang w:val="en-US"/>
        </w:rPr>
        <w:t xml:space="preserve"> &gt; search.txt 2&gt; errSearch1.txt</w:t>
      </w:r>
    </w:p>
    <w:p w:rsidR="00FF0810" w:rsidRPr="000E71AD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E4466A" w:rsidRPr="00E4466A" w:rsidRDefault="00E4466A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sz w:val="20"/>
          <w:szCs w:val="20"/>
        </w:rPr>
      </w:pPr>
      <w:r w:rsidRPr="00E4466A">
        <w:rPr>
          <w:rFonts w:ascii="Times New Roman" w:hAnsi="Times New Roman"/>
          <w:b/>
          <w:color w:val="17365D" w:themeColor="text2" w:themeShade="BF"/>
          <w:sz w:val="20"/>
          <w:szCs w:val="20"/>
        </w:rPr>
        <w:t>Find /var &gt; searchAnError.txt 2&gt;&amp;1</w:t>
      </w: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  <w:r w:rsidR="00D55483" w:rsidRPr="00061E05">
        <w:rPr>
          <w:rFonts w:ascii="Times New Roman" w:hAnsi="Times New Roman"/>
          <w:lang w:val="es-ES"/>
        </w:rPr>
        <w:lastRenderedPageBreak/>
        <w:t>11.</w:t>
      </w:r>
      <w:r w:rsidR="00E4466A">
        <w:rPr>
          <w:rFonts w:ascii="Times New Roman" w:hAnsi="Times New Roman"/>
          <w:lang w:val="es-ES"/>
        </w:rPr>
        <w:t xml:space="preserve"> </w:t>
      </w:r>
      <w:r w:rsidR="00D55483" w:rsidRPr="00061E05">
        <w:rPr>
          <w:rFonts w:ascii="Times New Roman" w:hAnsi="Times New Roman"/>
          <w:lang w:val="es-ES"/>
        </w:rPr>
        <w:t>Filtra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E4466A" w:rsidRDefault="00E4466A" w:rsidP="00D55483">
      <w:pPr>
        <w:spacing w:after="0"/>
        <w:ind w:left="360"/>
        <w:rPr>
          <w:rFonts w:ascii="Times New Roman" w:hAnsi="Times New Roman"/>
          <w:b/>
        </w:rPr>
      </w:pPr>
      <w:proofErr w:type="gramStart"/>
      <w:r w:rsidRPr="00E4466A">
        <w:rPr>
          <w:rFonts w:ascii="Times New Roman" w:hAnsi="Times New Roman"/>
          <w:b/>
          <w:color w:val="17365D" w:themeColor="text2" w:themeShade="BF"/>
        </w:rPr>
        <w:t>cat</w:t>
      </w:r>
      <w:proofErr w:type="gramEnd"/>
      <w:r w:rsidRPr="00E4466A">
        <w:rPr>
          <w:rFonts w:ascii="Times New Roman" w:hAnsi="Times New Roman"/>
          <w:b/>
          <w:color w:val="17365D" w:themeColor="text2" w:themeShade="BF"/>
        </w:rPr>
        <w:t xml:space="preserve"> searchAnError.txt |grep -n denegado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F42F88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</w:p>
    <w:p w:rsidR="00E4466A" w:rsidRPr="00F42F88" w:rsidRDefault="00E4466A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  <w:proofErr w:type="gramStart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yes</w:t>
      </w:r>
      <w:proofErr w:type="gramEnd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 xml:space="preserve"> &gt; si.txt 2&gt; /</w:t>
      </w:r>
      <w:proofErr w:type="spellStart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dev</w:t>
      </w:r>
      <w:proofErr w:type="spellEnd"/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/null &amp;</w:t>
      </w:r>
    </w:p>
    <w:p w:rsidR="00F42F88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</w:p>
    <w:p w:rsidR="00F42F88" w:rsidRPr="00F42F88" w:rsidRDefault="00F42F88" w:rsidP="00E4466A">
      <w:pPr>
        <w:spacing w:after="0"/>
        <w:ind w:left="360"/>
        <w:rPr>
          <w:rFonts w:ascii="Times New Roman" w:hAnsi="Times New Roman"/>
          <w:b/>
          <w:color w:val="17365D" w:themeColor="text2" w:themeShade="BF"/>
          <w:lang w:val="en-US"/>
        </w:rPr>
      </w:pPr>
      <w:r w:rsidRPr="00F42F88">
        <w:rPr>
          <w:rFonts w:ascii="Times New Roman" w:hAnsi="Times New Roman"/>
          <w:b/>
          <w:color w:val="17365D" w:themeColor="text2" w:themeShade="BF"/>
          <w:lang w:val="en-US"/>
        </w:rPr>
        <w:t>[1] 4947</w:t>
      </w: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42F88" w:rsidRDefault="00F42F8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F42F88">
        <w:rPr>
          <w:rFonts w:ascii="Times New Roman" w:hAnsi="Times New Roman"/>
          <w:b/>
          <w:lang w:val="es-ES"/>
        </w:rPr>
        <w:t>Ps</w:t>
      </w:r>
      <w:proofErr w:type="spellEnd"/>
      <w:r w:rsidRPr="00F42F88">
        <w:rPr>
          <w:rFonts w:ascii="Times New Roman" w:hAnsi="Times New Roman"/>
          <w:b/>
          <w:lang w:val="es-ES"/>
        </w:rPr>
        <w:t xml:space="preserve"> -l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E4466A" w:rsidRDefault="00E4466A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E4466A">
        <w:rPr>
          <w:rFonts w:ascii="Times New Roman" w:hAnsi="Times New Roman"/>
          <w:b/>
          <w:lang w:val="es-ES"/>
        </w:rPr>
        <w:t>jobs</w:t>
      </w:r>
      <w:proofErr w:type="spellEnd"/>
      <w:proofErr w:type="gramEnd"/>
    </w:p>
    <w:p w:rsidR="00E4466A" w:rsidRDefault="00E4466A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E4466A" w:rsidRDefault="00E4466A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E4466A">
        <w:rPr>
          <w:rFonts w:ascii="Times New Roman" w:hAnsi="Times New Roman"/>
          <w:b/>
          <w:lang w:val="es-ES"/>
        </w:rPr>
        <w:t>fg</w:t>
      </w:r>
      <w:proofErr w:type="spellEnd"/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42F88" w:rsidRDefault="00F42F8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F42F88">
        <w:rPr>
          <w:rFonts w:ascii="Times New Roman" w:hAnsi="Times New Roman"/>
          <w:b/>
          <w:lang w:val="es-ES"/>
        </w:rPr>
        <w:t>Ctrl+Z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F42F88" w:rsidRDefault="00F42F88" w:rsidP="00F10E08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F42F88">
        <w:rPr>
          <w:rFonts w:ascii="Times New Roman" w:hAnsi="Times New Roman"/>
          <w:b/>
          <w:lang w:val="es-ES"/>
        </w:rPr>
        <w:t>Kill</w:t>
      </w:r>
      <w:proofErr w:type="spellEnd"/>
      <w:r w:rsidRPr="00F42F88">
        <w:rPr>
          <w:rFonts w:ascii="Times New Roman" w:hAnsi="Times New Roman"/>
          <w:b/>
          <w:lang w:val="es-ES"/>
        </w:rPr>
        <w:t xml:space="preserve"> -9</w:t>
      </w:r>
      <w:r>
        <w:rPr>
          <w:rFonts w:ascii="Times New Roman" w:hAnsi="Times New Roman"/>
          <w:b/>
          <w:lang w:val="es-ES"/>
        </w:rPr>
        <w:t xml:space="preserve"> </w:t>
      </w:r>
      <w:r w:rsidRPr="00F42F88">
        <w:rPr>
          <w:rFonts w:ascii="Times New Roman" w:hAnsi="Times New Roman"/>
          <w:b/>
          <w:lang w:val="es-ES"/>
        </w:rPr>
        <w:t>[</w:t>
      </w:r>
      <w:bookmarkStart w:id="0" w:name="_GoBack"/>
      <w:bookmarkEnd w:id="0"/>
      <w:r>
        <w:rPr>
          <w:rFonts w:ascii="Times New Roman" w:hAnsi="Times New Roman"/>
          <w:b/>
          <w:lang w:val="es-ES"/>
        </w:rPr>
        <w:t xml:space="preserve">1]+  Salida 1 </w:t>
      </w:r>
    </w:p>
    <w:p w:rsidR="000E71AD" w:rsidRPr="00F42F88" w:rsidRDefault="00F42F8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gramStart"/>
      <w:r w:rsidRPr="00F42F88">
        <w:rPr>
          <w:rFonts w:ascii="Times New Roman" w:hAnsi="Times New Roman"/>
          <w:b/>
          <w:lang w:val="es-ES"/>
        </w:rPr>
        <w:t>yes</w:t>
      </w:r>
      <w:proofErr w:type="gramEnd"/>
      <w:r w:rsidRPr="00F42F88">
        <w:rPr>
          <w:rFonts w:ascii="Times New Roman" w:hAnsi="Times New Roman"/>
          <w:b/>
          <w:lang w:val="es-ES"/>
        </w:rPr>
        <w:t xml:space="preserve"> &gt; si.txt 2&gt; /</w:t>
      </w:r>
      <w:proofErr w:type="spellStart"/>
      <w:r w:rsidRPr="00F42F88">
        <w:rPr>
          <w:rFonts w:ascii="Times New Roman" w:hAnsi="Times New Roman"/>
          <w:b/>
          <w:lang w:val="es-ES"/>
        </w:rPr>
        <w:t>dev</w:t>
      </w:r>
      <w:proofErr w:type="spellEnd"/>
      <w:r w:rsidRPr="00F42F88">
        <w:rPr>
          <w:rFonts w:ascii="Times New Roman" w:hAnsi="Times New Roman"/>
          <w:b/>
          <w:lang w:val="es-ES"/>
        </w:rPr>
        <w:t>/</w:t>
      </w:r>
      <w:proofErr w:type="spellStart"/>
      <w:r w:rsidRPr="00F42F88">
        <w:rPr>
          <w:rFonts w:ascii="Times New Roman" w:hAnsi="Times New Roman"/>
          <w:b/>
          <w:lang w:val="es-ES"/>
        </w:rPr>
        <w:t>null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8"/>
      <w:headerReference w:type="default" r:id="rId9"/>
      <w:footerReference w:type="even" r:id="rId10"/>
      <w:footerReference w:type="default" r:id="rId11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97" w:rsidRDefault="001D7297">
      <w:r>
        <w:separator/>
      </w:r>
    </w:p>
  </w:endnote>
  <w:endnote w:type="continuationSeparator" w:id="0">
    <w:p w:rsidR="001D7297" w:rsidRDefault="001D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97" w:rsidRDefault="001D7297">
      <w:r>
        <w:separator/>
      </w:r>
    </w:p>
  </w:footnote>
  <w:footnote w:type="continuationSeparator" w:id="0">
    <w:p w:rsidR="001D7297" w:rsidRDefault="001D7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F10E08"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F10E08">
                      <w:rPr>
                        <w:noProof/>
                        <w:sz w:val="44"/>
                        <w:szCs w:val="44"/>
                      </w:rPr>
                      <w:t>2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63C9B48C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FFC229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F10E08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F10E08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9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3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A3858"/>
    <w:multiLevelType w:val="hybridMultilevel"/>
    <w:tmpl w:val="608EA488"/>
    <w:lvl w:ilvl="0" w:tplc="4F2A91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1"/>
  </w:num>
  <w:num w:numId="10">
    <w:abstractNumId w:val="24"/>
  </w:num>
  <w:num w:numId="11">
    <w:abstractNumId w:val="17"/>
  </w:num>
  <w:num w:numId="12">
    <w:abstractNumId w:val="18"/>
  </w:num>
  <w:num w:numId="13">
    <w:abstractNumId w:val="32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2"/>
  </w:num>
  <w:num w:numId="28">
    <w:abstractNumId w:val="26"/>
  </w:num>
  <w:num w:numId="29">
    <w:abstractNumId w:val="23"/>
  </w:num>
  <w:num w:numId="30">
    <w:abstractNumId w:val="33"/>
  </w:num>
  <w:num w:numId="31">
    <w:abstractNumId w:val="11"/>
  </w:num>
  <w:num w:numId="32">
    <w:abstractNumId w:val="25"/>
  </w:num>
  <w:num w:numId="33">
    <w:abstractNumId w:val="40"/>
  </w:num>
  <w:num w:numId="34">
    <w:abstractNumId w:val="15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0"/>
  </w:num>
  <w:num w:numId="40">
    <w:abstractNumId w:val="27"/>
  </w:num>
  <w:num w:numId="41">
    <w:abstractNumId w:val="29"/>
  </w:num>
  <w:num w:numId="42">
    <w:abstractNumId w:val="19"/>
  </w:num>
  <w:num w:numId="43">
    <w:abstractNumId w:val="20"/>
  </w:num>
  <w:num w:numId="44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B7"/>
    <w:rsid w:val="00017642"/>
    <w:rsid w:val="00024E57"/>
    <w:rsid w:val="000408F9"/>
    <w:rsid w:val="00044670"/>
    <w:rsid w:val="00047BE8"/>
    <w:rsid w:val="000531A7"/>
    <w:rsid w:val="00061E05"/>
    <w:rsid w:val="00094B17"/>
    <w:rsid w:val="000A66C5"/>
    <w:rsid w:val="000A6A87"/>
    <w:rsid w:val="000B1FE1"/>
    <w:rsid w:val="000C1A00"/>
    <w:rsid w:val="000C3DC1"/>
    <w:rsid w:val="000D0B49"/>
    <w:rsid w:val="000D2301"/>
    <w:rsid w:val="000E15C2"/>
    <w:rsid w:val="000E71AD"/>
    <w:rsid w:val="0010044C"/>
    <w:rsid w:val="00115D19"/>
    <w:rsid w:val="00122B79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1D7297"/>
    <w:rsid w:val="00201D19"/>
    <w:rsid w:val="002105C0"/>
    <w:rsid w:val="00212269"/>
    <w:rsid w:val="002479B0"/>
    <w:rsid w:val="00250AF6"/>
    <w:rsid w:val="00285F96"/>
    <w:rsid w:val="0028634A"/>
    <w:rsid w:val="00293A8B"/>
    <w:rsid w:val="0029674C"/>
    <w:rsid w:val="002D2401"/>
    <w:rsid w:val="002E4A1A"/>
    <w:rsid w:val="00303D8C"/>
    <w:rsid w:val="003063E4"/>
    <w:rsid w:val="0034651A"/>
    <w:rsid w:val="00352E3B"/>
    <w:rsid w:val="00363A5F"/>
    <w:rsid w:val="003724FF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1C9"/>
    <w:rsid w:val="00404CA3"/>
    <w:rsid w:val="00432507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80F86"/>
    <w:rsid w:val="005B6062"/>
    <w:rsid w:val="005B6705"/>
    <w:rsid w:val="005E5617"/>
    <w:rsid w:val="005F70B7"/>
    <w:rsid w:val="00600DCD"/>
    <w:rsid w:val="00603FFB"/>
    <w:rsid w:val="00610358"/>
    <w:rsid w:val="00616441"/>
    <w:rsid w:val="00625621"/>
    <w:rsid w:val="0062776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51D4"/>
    <w:rsid w:val="006E150D"/>
    <w:rsid w:val="006E5578"/>
    <w:rsid w:val="006F4DC4"/>
    <w:rsid w:val="00700322"/>
    <w:rsid w:val="0070546E"/>
    <w:rsid w:val="00736E6D"/>
    <w:rsid w:val="00750815"/>
    <w:rsid w:val="00753D1B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865B37"/>
    <w:rsid w:val="0087544E"/>
    <w:rsid w:val="00887B97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66328"/>
    <w:rsid w:val="00966CFC"/>
    <w:rsid w:val="00973507"/>
    <w:rsid w:val="00976C8C"/>
    <w:rsid w:val="00983A5F"/>
    <w:rsid w:val="009A00AA"/>
    <w:rsid w:val="009A20F2"/>
    <w:rsid w:val="009A7F2F"/>
    <w:rsid w:val="009B35C7"/>
    <w:rsid w:val="009C2335"/>
    <w:rsid w:val="009C6CB2"/>
    <w:rsid w:val="009C73B2"/>
    <w:rsid w:val="009D6768"/>
    <w:rsid w:val="009F275C"/>
    <w:rsid w:val="00A02DE4"/>
    <w:rsid w:val="00A156E1"/>
    <w:rsid w:val="00A26E25"/>
    <w:rsid w:val="00A36860"/>
    <w:rsid w:val="00A45A41"/>
    <w:rsid w:val="00A46733"/>
    <w:rsid w:val="00A50C8B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10163"/>
    <w:rsid w:val="00B164B8"/>
    <w:rsid w:val="00B31540"/>
    <w:rsid w:val="00B36372"/>
    <w:rsid w:val="00B40496"/>
    <w:rsid w:val="00B511DB"/>
    <w:rsid w:val="00B57270"/>
    <w:rsid w:val="00B66729"/>
    <w:rsid w:val="00B73CB0"/>
    <w:rsid w:val="00B853E6"/>
    <w:rsid w:val="00B916B1"/>
    <w:rsid w:val="00BA293D"/>
    <w:rsid w:val="00BC0198"/>
    <w:rsid w:val="00BC7C5F"/>
    <w:rsid w:val="00BD0FCD"/>
    <w:rsid w:val="00BF0EB0"/>
    <w:rsid w:val="00C00764"/>
    <w:rsid w:val="00C205CD"/>
    <w:rsid w:val="00C235E6"/>
    <w:rsid w:val="00C24481"/>
    <w:rsid w:val="00C44C06"/>
    <w:rsid w:val="00C665A5"/>
    <w:rsid w:val="00C81535"/>
    <w:rsid w:val="00C81C5A"/>
    <w:rsid w:val="00CB113A"/>
    <w:rsid w:val="00CC1ACE"/>
    <w:rsid w:val="00CC541A"/>
    <w:rsid w:val="00CD5E3C"/>
    <w:rsid w:val="00D103DF"/>
    <w:rsid w:val="00D224F2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4466A"/>
    <w:rsid w:val="00E61F32"/>
    <w:rsid w:val="00E62E15"/>
    <w:rsid w:val="00E64C73"/>
    <w:rsid w:val="00E74972"/>
    <w:rsid w:val="00E75D5E"/>
    <w:rsid w:val="00E81CC0"/>
    <w:rsid w:val="00E82B9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10E08"/>
    <w:rsid w:val="00F2436B"/>
    <w:rsid w:val="00F3303B"/>
    <w:rsid w:val="00F339A8"/>
    <w:rsid w:val="00F40665"/>
    <w:rsid w:val="00F42F88"/>
    <w:rsid w:val="00F44E7E"/>
    <w:rsid w:val="00F464AD"/>
    <w:rsid w:val="00F70E2E"/>
    <w:rsid w:val="00F76C40"/>
    <w:rsid w:val="00F779FE"/>
    <w:rsid w:val="00F83004"/>
    <w:rsid w:val="00F978BE"/>
    <w:rsid w:val="00FA7D99"/>
    <w:rsid w:val="00FC3E1D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  <w15:docId w15:val="{1D800E78-7E21-4709-9F4D-22F69FBC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2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Puesto">
    <w:name w:val="Title"/>
    <w:basedOn w:val="Normal"/>
    <w:link w:val="Puest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PuestoCar">
    <w:name w:val="Puesto Car"/>
    <w:link w:val="Puest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F6FC-F108-4EBD-8CD7-8D46C052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</Template>
  <TotalTime>2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mañana</cp:lastModifiedBy>
  <cp:revision>3</cp:revision>
  <cp:lastPrinted>2009-10-06T16:06:00Z</cp:lastPrinted>
  <dcterms:created xsi:type="dcterms:W3CDTF">2015-02-24T11:38:00Z</dcterms:created>
  <dcterms:modified xsi:type="dcterms:W3CDTF">2015-02-24T11:39:00Z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