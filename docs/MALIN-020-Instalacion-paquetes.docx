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A5" w:rsidRDefault="00887FA5" w:rsidP="00C86C81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7F7F7F"/>
          <w:sz w:val="56"/>
          <w:szCs w:val="56"/>
          <w:lang w:val="es-ES" w:eastAsia="es-ES"/>
        </w:rPr>
      </w:pPr>
      <w:r>
        <w:rPr>
          <w:rFonts w:ascii="Arial" w:eastAsia="Times New Roman" w:hAnsi="Arial" w:cs="Arial"/>
          <w:b/>
          <w:color w:val="7F7F7F"/>
          <w:sz w:val="56"/>
          <w:szCs w:val="56"/>
          <w:lang w:val="es-ES" w:eastAsia="es-ES"/>
        </w:rPr>
        <w:t>INSTALACION DE PAQUETES</w:t>
      </w:r>
    </w:p>
    <w:p w:rsidR="00C86C81" w:rsidRDefault="00887FA5" w:rsidP="00887FA5">
      <w:pPr>
        <w:shd w:val="clear" w:color="auto" w:fill="FFFFFF"/>
        <w:spacing w:after="0" w:line="240" w:lineRule="auto"/>
        <w:jc w:val="center"/>
        <w:outlineLvl w:val="2"/>
      </w:pPr>
      <w:r>
        <w:rPr>
          <w:rFonts w:ascii="Arial" w:eastAsia="Times New Roman" w:hAnsi="Arial" w:cs="Arial"/>
          <w:b/>
          <w:noProof/>
          <w:color w:val="7F7F7F"/>
          <w:sz w:val="56"/>
          <w:szCs w:val="56"/>
          <w:lang w:val="es-ES" w:eastAsia="es-ES"/>
        </w:rPr>
        <w:drawing>
          <wp:inline distT="0" distB="0" distL="0" distR="0" wp14:anchorId="1103ED9F" wp14:editId="5EBFA422">
            <wp:extent cx="5270233" cy="7042826"/>
            <wp:effectExtent l="0" t="0" r="6985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93" cy="70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0D" w:rsidRDefault="00887FA5" w:rsidP="001E08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9"/>
          <w:szCs w:val="29"/>
          <w:lang w:val="es-ES" w:eastAsia="es-ES"/>
        </w:rPr>
      </w:pPr>
      <w:r>
        <w:rPr>
          <w:rFonts w:ascii="Times New Roman" w:eastAsia="Times New Roman" w:hAnsi="Times New Roman"/>
          <w:noProof/>
          <w:sz w:val="29"/>
          <w:szCs w:val="29"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81" w:rsidRDefault="00C86C81" w:rsidP="001E08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9"/>
          <w:szCs w:val="29"/>
          <w:lang w:val="es-ES" w:eastAsia="es-ES"/>
        </w:rPr>
      </w:pPr>
    </w:p>
    <w:p w:rsidR="00887FA5" w:rsidRDefault="00887FA5" w:rsidP="001E08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9"/>
          <w:szCs w:val="29"/>
          <w:lang w:val="es-ES" w:eastAsia="es-ES"/>
        </w:rPr>
      </w:pPr>
      <w:r>
        <w:rPr>
          <w:rFonts w:ascii="Times New Roman" w:eastAsia="Times New Roman" w:hAnsi="Times New Roman"/>
          <w:noProof/>
          <w:sz w:val="29"/>
          <w:szCs w:val="29"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81" w:rsidRDefault="00C86C81" w:rsidP="00C86C81"/>
    <w:p w:rsidR="00887FA5" w:rsidRDefault="00887FA5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5508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5" w:rsidRDefault="00884DE5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E5" w:rsidRDefault="00884DE5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E5" w:rsidRDefault="00884DE5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E5" w:rsidRDefault="00884DE5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E5" w:rsidRPr="00EE6821" w:rsidRDefault="000A0F49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265545"/>
            <wp:effectExtent l="0" t="0" r="0" b="190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paquetes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DE5" w:rsidRPr="00EE6821" w:rsidSect="00167925">
      <w:headerReference w:type="even" r:id="rId18"/>
      <w:headerReference w:type="default" r:id="rId19"/>
      <w:footerReference w:type="even" r:id="rId20"/>
      <w:footerReference w:type="default" r:id="rId21"/>
      <w:pgSz w:w="12240" w:h="15840" w:code="124"/>
      <w:pgMar w:top="992" w:right="1797" w:bottom="2126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9C" w:rsidRDefault="0052749C">
      <w:r>
        <w:separator/>
      </w:r>
    </w:p>
  </w:endnote>
  <w:endnote w:type="continuationSeparator" w:id="0">
    <w:p w:rsidR="0052749C" w:rsidRDefault="0052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300355</wp:posOffset>
              </wp:positionV>
              <wp:extent cx="1122680" cy="285750"/>
              <wp:effectExtent l="0" t="0" r="3175" b="4445"/>
              <wp:wrapNone/>
              <wp:docPr id="4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68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90F" w:rsidRDefault="008C090F" w:rsidP="008C090F">
                          <w:r>
                            <w:t>MA</w:t>
                          </w:r>
                          <w:r w:rsidR="00BB7015">
                            <w:t>LIN-0XX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-58.65pt;margin-top:23.65pt;width:88.4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" filled="f" stroked="f">
              <v:textbox>
                <w:txbxContent>
                  <w:p w:rsidR="008C090F" w:rsidRDefault="008C090F" w:rsidP="008C090F">
                    <w:r>
                      <w:t>MA</w:t>
                    </w:r>
                    <w:r w:rsidR="00BB7015">
                      <w:t>LIN-0XX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5920" behindDoc="0" locked="0" layoutInCell="1" allowOverlap="1">
              <wp:simplePos x="0" y="0"/>
              <wp:positionH relativeFrom="column">
                <wp:posOffset>-735330</wp:posOffset>
              </wp:positionH>
              <wp:positionV relativeFrom="paragraph">
                <wp:posOffset>-113665</wp:posOffset>
              </wp:positionV>
              <wp:extent cx="5307330" cy="398780"/>
              <wp:effectExtent l="0" t="635" r="0" b="635"/>
              <wp:wrapNone/>
              <wp:docPr id="47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C065D" w:rsidRPr="008B3682" w:rsidRDefault="00AC065D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9" style="position:absolute;margin-left:-57.9pt;margin-top:-8.95pt;width:417.9pt;height:31.4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VKQgMAAPE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AC065D" w:rsidRPr="008B3682" w:rsidRDefault="00AC065D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-741680</wp:posOffset>
              </wp:positionH>
              <wp:positionV relativeFrom="paragraph">
                <wp:posOffset>300355</wp:posOffset>
              </wp:positionV>
              <wp:extent cx="887730" cy="254000"/>
              <wp:effectExtent l="1270" t="0" r="0" b="0"/>
              <wp:wrapNone/>
              <wp:docPr id="4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65D" w:rsidRPr="001C7DDE" w:rsidRDefault="00AC065D" w:rsidP="001C7DD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0" type="#_x0000_t202" style="position:absolute;margin-left:-58.4pt;margin-top:23.65pt;width:69.9pt;height:20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AC065D" w:rsidRPr="001C7DDE" w:rsidRDefault="00AC065D" w:rsidP="001C7DDE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5652135</wp:posOffset>
          </wp:positionH>
          <wp:positionV relativeFrom="paragraph">
            <wp:posOffset>-742950</wp:posOffset>
          </wp:positionV>
          <wp:extent cx="495935" cy="928370"/>
          <wp:effectExtent l="0" t="0" r="0" b="5080"/>
          <wp:wrapNone/>
          <wp:docPr id="45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4893310</wp:posOffset>
          </wp:positionH>
          <wp:positionV relativeFrom="paragraph">
            <wp:posOffset>-580390</wp:posOffset>
          </wp:positionV>
          <wp:extent cx="612775" cy="612775"/>
          <wp:effectExtent l="0" t="0" r="0" b="0"/>
          <wp:wrapNone/>
          <wp:docPr id="44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5125720</wp:posOffset>
              </wp:positionH>
              <wp:positionV relativeFrom="paragraph">
                <wp:posOffset>350520</wp:posOffset>
              </wp:positionV>
              <wp:extent cx="1122680" cy="285750"/>
              <wp:effectExtent l="1270" t="0" r="0" b="1905"/>
              <wp:wrapNone/>
              <wp:docPr id="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68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90F" w:rsidRPr="00FB3A95" w:rsidRDefault="00BB701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MALIN-0XX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3.6pt;margin-top:27.6pt;width:88.4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" filled="f" stroked="f">
              <v:textbox>
                <w:txbxContent>
                  <w:p w:rsidR="008C090F" w:rsidRPr="00FB3A95" w:rsidRDefault="00BB701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MALIN-0XX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58752" behindDoc="0" locked="0" layoutInCell="1" allowOverlap="1">
              <wp:simplePos x="0" y="0"/>
              <wp:positionH relativeFrom="column">
                <wp:posOffset>4864100</wp:posOffset>
              </wp:positionH>
              <wp:positionV relativeFrom="paragraph">
                <wp:posOffset>299085</wp:posOffset>
              </wp:positionV>
              <wp:extent cx="1384300" cy="254000"/>
              <wp:effectExtent l="0" t="381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65D" w:rsidRPr="00EC7A0A" w:rsidRDefault="00AC065D" w:rsidP="00EC7A0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383pt;margin-top:23.55pt;width:109pt;height:20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AC065D" w:rsidRPr="00EC7A0A" w:rsidRDefault="00AC065D" w:rsidP="00EC7A0A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6464" behindDoc="0" locked="0" layoutInCell="1" allowOverlap="1">
              <wp:simplePos x="0" y="0"/>
              <wp:positionH relativeFrom="column">
                <wp:posOffset>-745490</wp:posOffset>
              </wp:positionH>
              <wp:positionV relativeFrom="paragraph">
                <wp:posOffset>-102870</wp:posOffset>
              </wp:positionV>
              <wp:extent cx="5307330" cy="398780"/>
              <wp:effectExtent l="0" t="1905" r="635" b="0"/>
              <wp:wrapNone/>
              <wp:docPr id="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C065D" w:rsidRPr="008B3682" w:rsidRDefault="00AC065D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3" style="position:absolute;margin-left:-58.7pt;margin-top:-8.1pt;width:417.9pt;height:31.4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pNQQMAAPE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AC065D" w:rsidRPr="008B3682" w:rsidRDefault="00AC065D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column">
            <wp:posOffset>4909820</wp:posOffset>
          </wp:positionH>
          <wp:positionV relativeFrom="paragraph">
            <wp:posOffset>-549910</wp:posOffset>
          </wp:positionV>
          <wp:extent cx="612775" cy="612775"/>
          <wp:effectExtent l="0" t="0" r="0" b="0"/>
          <wp:wrapNone/>
          <wp:docPr id="4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5668645</wp:posOffset>
          </wp:positionH>
          <wp:positionV relativeFrom="paragraph">
            <wp:posOffset>-712470</wp:posOffset>
          </wp:positionV>
          <wp:extent cx="495935" cy="928370"/>
          <wp:effectExtent l="0" t="0" r="0" b="5080"/>
          <wp:wrapNone/>
          <wp:docPr id="41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40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9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8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7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6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35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4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9C" w:rsidRDefault="0052749C">
      <w:r>
        <w:separator/>
      </w:r>
    </w:p>
  </w:footnote>
  <w:footnote w:type="continuationSeparator" w:id="0">
    <w:p w:rsidR="0052749C" w:rsidRDefault="00527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143D0C" w:rsidP="00167925">
    <w:r>
      <w:rPr>
        <w:noProof/>
        <w:lang w:val="es-ES" w:eastAsia="es-ES"/>
      </w:rPr>
      <w:drawing>
        <wp:anchor distT="0" distB="0" distL="114300" distR="114300" simplePos="0" relativeHeight="251671040" behindDoc="0" locked="0" layoutInCell="1" allowOverlap="1" wp14:anchorId="5217D114" wp14:editId="76BCCC8C">
          <wp:simplePos x="0" y="0"/>
          <wp:positionH relativeFrom="column">
            <wp:posOffset>4165060</wp:posOffset>
          </wp:positionH>
          <wp:positionV relativeFrom="paragraph">
            <wp:posOffset>188927</wp:posOffset>
          </wp:positionV>
          <wp:extent cx="1979930" cy="494665"/>
          <wp:effectExtent l="0" t="0" r="1270" b="635"/>
          <wp:wrapNone/>
          <wp:docPr id="1" name="Imagen 30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6C8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5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065D" w:rsidRDefault="00FD448C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="00AC065D"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0A0F49"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" fillcolor="#9bbb59" strokecolor="#756462">
              <v:textbox>
                <w:txbxContent>
                  <w:p w:rsidR="00AC065D" w:rsidRDefault="00FD448C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="00AC065D"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0A0F49">
                      <w:rPr>
                        <w:noProof/>
                        <w:sz w:val="44"/>
                        <w:szCs w:val="44"/>
                      </w:rPr>
                      <w:t>8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86C8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5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" o:allowincell="f" filled="f" strokecolor="#756462">
              <w10:wrap anchorx="page" anchory="page"/>
            </v:rect>
          </w:pict>
        </mc:Fallback>
      </mc:AlternateContent>
    </w:r>
  </w:p>
  <w:p w:rsidR="00AC065D" w:rsidRDefault="00AC065D" w:rsidP="00167925">
    <w:pPr>
      <w:pStyle w:val="encabezado"/>
    </w:pPr>
  </w:p>
  <w:p w:rsidR="00AC065D" w:rsidRDefault="00AC065D">
    <w:pPr>
      <w:pStyle w:val="Encabezado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96520</wp:posOffset>
          </wp:positionV>
          <wp:extent cx="1979930" cy="494665"/>
          <wp:effectExtent l="0" t="0" r="1270" b="635"/>
          <wp:wrapNone/>
          <wp:docPr id="51" name="Imagen 30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508635</wp:posOffset>
              </wp:positionV>
              <wp:extent cx="640080" cy="640080"/>
              <wp:effectExtent l="8255" t="13335" r="8890" b="13335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065D" w:rsidRDefault="00FD448C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="00AC065D"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0A0F49"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40.05pt;width:50.4pt;height:50.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" fillcolor="#9bbb59" strokecolor="#756462">
              <v:textbox>
                <w:txbxContent>
                  <w:p w:rsidR="00AC065D" w:rsidRDefault="00FD448C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="00AC065D"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0A0F49">
                      <w:rPr>
                        <w:noProof/>
                        <w:sz w:val="44"/>
                        <w:szCs w:val="44"/>
                      </w:rPr>
                      <w:t>9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id="Rectangle 1" o:spid="_x0000_s1026" style="position:absolute;margin-left:31.05pt;margin-top:40.05pt;width:549.3pt;height:711.3pt;z-index:251647488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" o:allowincell="f" filled="f" strokecolor="#756462">
              <w10:wrap anchorx="page" anchory="page"/>
            </v:rect>
          </w:pict>
        </mc:Fallback>
      </mc:AlternateContent>
    </w:r>
  </w:p>
  <w:p w:rsidR="00AC065D" w:rsidRDefault="00AC06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">
    <w:nsid w:val="03D37349"/>
    <w:multiLevelType w:val="multilevel"/>
    <w:tmpl w:val="246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15513"/>
    <w:multiLevelType w:val="multilevel"/>
    <w:tmpl w:val="21A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72AAE"/>
    <w:multiLevelType w:val="singleLevel"/>
    <w:tmpl w:val="876E065C"/>
    <w:lvl w:ilvl="0">
      <w:start w:val="1"/>
      <w:numFmt w:val="decimal"/>
      <w:pStyle w:val="viet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F34C9B"/>
    <w:multiLevelType w:val="multilevel"/>
    <w:tmpl w:val="571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62D57"/>
    <w:multiLevelType w:val="multilevel"/>
    <w:tmpl w:val="33E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B93849"/>
    <w:multiLevelType w:val="multilevel"/>
    <w:tmpl w:val="21A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1394E"/>
    <w:multiLevelType w:val="multilevel"/>
    <w:tmpl w:val="536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AB512F"/>
    <w:multiLevelType w:val="multilevel"/>
    <w:tmpl w:val="A366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F55045"/>
    <w:multiLevelType w:val="multilevel"/>
    <w:tmpl w:val="651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B1EE1"/>
    <w:multiLevelType w:val="multilevel"/>
    <w:tmpl w:val="A76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446FD0"/>
    <w:multiLevelType w:val="hybridMultilevel"/>
    <w:tmpl w:val="949CACDA"/>
    <w:lvl w:ilvl="0" w:tplc="5BF0863C">
      <w:start w:val="1"/>
      <w:numFmt w:val="bullet"/>
      <w:pStyle w:val="Vieta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27C18BA"/>
    <w:multiLevelType w:val="multilevel"/>
    <w:tmpl w:val="74C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01D2F"/>
    <w:multiLevelType w:val="multilevel"/>
    <w:tmpl w:val="A88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18046E"/>
    <w:multiLevelType w:val="multilevel"/>
    <w:tmpl w:val="F47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E05F4"/>
    <w:multiLevelType w:val="multilevel"/>
    <w:tmpl w:val="40C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7539E6"/>
    <w:multiLevelType w:val="multilevel"/>
    <w:tmpl w:val="DF9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11AC2"/>
    <w:multiLevelType w:val="multilevel"/>
    <w:tmpl w:val="714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4F4205"/>
    <w:multiLevelType w:val="multilevel"/>
    <w:tmpl w:val="D79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E53219"/>
    <w:multiLevelType w:val="multilevel"/>
    <w:tmpl w:val="679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DB06D8"/>
    <w:multiLevelType w:val="multilevel"/>
    <w:tmpl w:val="6F0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8739B5"/>
    <w:multiLevelType w:val="multilevel"/>
    <w:tmpl w:val="2FC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F572B4"/>
    <w:multiLevelType w:val="multilevel"/>
    <w:tmpl w:val="60F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C23582"/>
    <w:multiLevelType w:val="multilevel"/>
    <w:tmpl w:val="F8D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92AF1"/>
    <w:multiLevelType w:val="multilevel"/>
    <w:tmpl w:val="258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7">
    <w:nsid w:val="545D40E0"/>
    <w:multiLevelType w:val="multilevel"/>
    <w:tmpl w:val="196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073B82"/>
    <w:multiLevelType w:val="multilevel"/>
    <w:tmpl w:val="516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A1157"/>
    <w:multiLevelType w:val="multilevel"/>
    <w:tmpl w:val="E15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>
    <w:nsid w:val="5DE67CBD"/>
    <w:multiLevelType w:val="multilevel"/>
    <w:tmpl w:val="86B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1E6BE8"/>
    <w:multiLevelType w:val="multilevel"/>
    <w:tmpl w:val="E6F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1E7447"/>
    <w:multiLevelType w:val="multilevel"/>
    <w:tmpl w:val="157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CB0040"/>
    <w:multiLevelType w:val="multilevel"/>
    <w:tmpl w:val="77D0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7B63EA"/>
    <w:multiLevelType w:val="multilevel"/>
    <w:tmpl w:val="BB0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110A29"/>
    <w:multiLevelType w:val="multilevel"/>
    <w:tmpl w:val="EFFE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343F80"/>
    <w:multiLevelType w:val="multilevel"/>
    <w:tmpl w:val="89E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673967"/>
    <w:multiLevelType w:val="multilevel"/>
    <w:tmpl w:val="B96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0"/>
    <w:lvlOverride w:ilvl="0">
      <w:startOverride w:val="1"/>
    </w:lvlOverride>
  </w:num>
  <w:num w:numId="4">
    <w:abstractNumId w:val="35"/>
  </w:num>
  <w:num w:numId="5">
    <w:abstractNumId w:val="6"/>
  </w:num>
  <w:num w:numId="6">
    <w:abstractNumId w:val="12"/>
  </w:num>
  <w:num w:numId="7">
    <w:abstractNumId w:val="3"/>
  </w:num>
  <w:num w:numId="8">
    <w:abstractNumId w:val="15"/>
  </w:num>
  <w:num w:numId="9">
    <w:abstractNumId w:val="8"/>
  </w:num>
  <w:num w:numId="10">
    <w:abstractNumId w:val="1"/>
  </w:num>
  <w:num w:numId="11">
    <w:abstractNumId w:val="27"/>
  </w:num>
  <w:num w:numId="12">
    <w:abstractNumId w:val="29"/>
  </w:num>
  <w:num w:numId="13">
    <w:abstractNumId w:val="32"/>
  </w:num>
  <w:num w:numId="14">
    <w:abstractNumId w:val="31"/>
  </w:num>
  <w:num w:numId="15">
    <w:abstractNumId w:val="23"/>
  </w:num>
  <w:num w:numId="16">
    <w:abstractNumId w:val="39"/>
  </w:num>
  <w:num w:numId="17">
    <w:abstractNumId w:val="19"/>
  </w:num>
  <w:num w:numId="18">
    <w:abstractNumId w:val="28"/>
  </w:num>
  <w:num w:numId="19">
    <w:abstractNumId w:val="4"/>
  </w:num>
  <w:num w:numId="20">
    <w:abstractNumId w:val="18"/>
  </w:num>
  <w:num w:numId="21">
    <w:abstractNumId w:val="7"/>
  </w:num>
  <w:num w:numId="22">
    <w:abstractNumId w:val="13"/>
  </w:num>
  <w:num w:numId="23">
    <w:abstractNumId w:val="21"/>
  </w:num>
  <w:num w:numId="24">
    <w:abstractNumId w:val="22"/>
  </w:num>
  <w:num w:numId="25">
    <w:abstractNumId w:val="34"/>
  </w:num>
  <w:num w:numId="26">
    <w:abstractNumId w:val="16"/>
  </w:num>
  <w:num w:numId="27">
    <w:abstractNumId w:val="14"/>
  </w:num>
  <w:num w:numId="28">
    <w:abstractNumId w:val="37"/>
  </w:num>
  <w:num w:numId="29">
    <w:abstractNumId w:val="20"/>
  </w:num>
  <w:num w:numId="30">
    <w:abstractNumId w:val="11"/>
  </w:num>
  <w:num w:numId="31">
    <w:abstractNumId w:val="10"/>
  </w:num>
  <w:num w:numId="32">
    <w:abstractNumId w:val="9"/>
  </w:num>
  <w:num w:numId="33">
    <w:abstractNumId w:val="24"/>
  </w:num>
  <w:num w:numId="34">
    <w:abstractNumId w:val="5"/>
  </w:num>
  <w:num w:numId="35">
    <w:abstractNumId w:val="17"/>
  </w:num>
  <w:num w:numId="36">
    <w:abstractNumId w:val="33"/>
  </w:num>
  <w:num w:numId="37">
    <w:abstractNumId w:val="2"/>
  </w:num>
  <w:num w:numId="38">
    <w:abstractNumId w:val="38"/>
  </w:num>
  <w:num w:numId="39">
    <w:abstractNumId w:val="25"/>
  </w:num>
  <w:num w:numId="40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5"/>
    <w:rsid w:val="00024E57"/>
    <w:rsid w:val="000420CA"/>
    <w:rsid w:val="00056002"/>
    <w:rsid w:val="00084554"/>
    <w:rsid w:val="00086084"/>
    <w:rsid w:val="000A0F49"/>
    <w:rsid w:val="000D77C7"/>
    <w:rsid w:val="000E2D64"/>
    <w:rsid w:val="000E5ADA"/>
    <w:rsid w:val="000F568E"/>
    <w:rsid w:val="000F7E46"/>
    <w:rsid w:val="00101A19"/>
    <w:rsid w:val="00122B79"/>
    <w:rsid w:val="00143D0C"/>
    <w:rsid w:val="00162EB3"/>
    <w:rsid w:val="00167925"/>
    <w:rsid w:val="001750E7"/>
    <w:rsid w:val="00176E58"/>
    <w:rsid w:val="00192D21"/>
    <w:rsid w:val="001966E6"/>
    <w:rsid w:val="001A0DB5"/>
    <w:rsid w:val="001A7DA6"/>
    <w:rsid w:val="001C7DDE"/>
    <w:rsid w:val="001E080D"/>
    <w:rsid w:val="00201D19"/>
    <w:rsid w:val="00212269"/>
    <w:rsid w:val="002150F1"/>
    <w:rsid w:val="00217772"/>
    <w:rsid w:val="00223ABF"/>
    <w:rsid w:val="0022441F"/>
    <w:rsid w:val="00250AF6"/>
    <w:rsid w:val="002F0A08"/>
    <w:rsid w:val="003063E4"/>
    <w:rsid w:val="00324510"/>
    <w:rsid w:val="0034651A"/>
    <w:rsid w:val="00353651"/>
    <w:rsid w:val="003B22B7"/>
    <w:rsid w:val="003B4B3F"/>
    <w:rsid w:val="003B5EA6"/>
    <w:rsid w:val="003C29BF"/>
    <w:rsid w:val="003D7F3F"/>
    <w:rsid w:val="003E2B10"/>
    <w:rsid w:val="004200A5"/>
    <w:rsid w:val="00421316"/>
    <w:rsid w:val="004269F0"/>
    <w:rsid w:val="0043753A"/>
    <w:rsid w:val="00466411"/>
    <w:rsid w:val="00476515"/>
    <w:rsid w:val="00484552"/>
    <w:rsid w:val="00485C1D"/>
    <w:rsid w:val="004A4D2B"/>
    <w:rsid w:val="004A54F8"/>
    <w:rsid w:val="004B172A"/>
    <w:rsid w:val="004D1FA9"/>
    <w:rsid w:val="004D279A"/>
    <w:rsid w:val="004F6CA0"/>
    <w:rsid w:val="005148DF"/>
    <w:rsid w:val="00523F24"/>
    <w:rsid w:val="00524982"/>
    <w:rsid w:val="0052749C"/>
    <w:rsid w:val="00536E09"/>
    <w:rsid w:val="00543064"/>
    <w:rsid w:val="00573C5C"/>
    <w:rsid w:val="005758BC"/>
    <w:rsid w:val="005B4496"/>
    <w:rsid w:val="005C398D"/>
    <w:rsid w:val="005D6272"/>
    <w:rsid w:val="005F58D5"/>
    <w:rsid w:val="005F70B7"/>
    <w:rsid w:val="00600DCD"/>
    <w:rsid w:val="00603FFB"/>
    <w:rsid w:val="00625621"/>
    <w:rsid w:val="006273DF"/>
    <w:rsid w:val="00653C8C"/>
    <w:rsid w:val="00714CDC"/>
    <w:rsid w:val="00723371"/>
    <w:rsid w:val="00730D53"/>
    <w:rsid w:val="0073362C"/>
    <w:rsid w:val="00746800"/>
    <w:rsid w:val="00764D71"/>
    <w:rsid w:val="0077096E"/>
    <w:rsid w:val="00780F85"/>
    <w:rsid w:val="00782F6A"/>
    <w:rsid w:val="00794307"/>
    <w:rsid w:val="007D0384"/>
    <w:rsid w:val="007D2D19"/>
    <w:rsid w:val="008073BE"/>
    <w:rsid w:val="0084761B"/>
    <w:rsid w:val="0087544E"/>
    <w:rsid w:val="00884DE5"/>
    <w:rsid w:val="00887FA5"/>
    <w:rsid w:val="008B3682"/>
    <w:rsid w:val="008C090F"/>
    <w:rsid w:val="008C6084"/>
    <w:rsid w:val="008F0FF6"/>
    <w:rsid w:val="00933066"/>
    <w:rsid w:val="00935A5B"/>
    <w:rsid w:val="00950A07"/>
    <w:rsid w:val="00966328"/>
    <w:rsid w:val="00976C8C"/>
    <w:rsid w:val="00983A5F"/>
    <w:rsid w:val="009A20F2"/>
    <w:rsid w:val="009B6511"/>
    <w:rsid w:val="009C6795"/>
    <w:rsid w:val="00A02DE4"/>
    <w:rsid w:val="00A577C9"/>
    <w:rsid w:val="00A80C33"/>
    <w:rsid w:val="00AC065D"/>
    <w:rsid w:val="00B00559"/>
    <w:rsid w:val="00B03834"/>
    <w:rsid w:val="00B126D7"/>
    <w:rsid w:val="00B164B8"/>
    <w:rsid w:val="00B31540"/>
    <w:rsid w:val="00B36372"/>
    <w:rsid w:val="00B57270"/>
    <w:rsid w:val="00B57F3E"/>
    <w:rsid w:val="00B73CB0"/>
    <w:rsid w:val="00B868A0"/>
    <w:rsid w:val="00B916B1"/>
    <w:rsid w:val="00BB7015"/>
    <w:rsid w:val="00BC0198"/>
    <w:rsid w:val="00BC7C5F"/>
    <w:rsid w:val="00BD0FCD"/>
    <w:rsid w:val="00BE7075"/>
    <w:rsid w:val="00BF7D23"/>
    <w:rsid w:val="00C665A5"/>
    <w:rsid w:val="00C725B2"/>
    <w:rsid w:val="00C86C81"/>
    <w:rsid w:val="00CE36FC"/>
    <w:rsid w:val="00CF10AA"/>
    <w:rsid w:val="00D02546"/>
    <w:rsid w:val="00D05C4E"/>
    <w:rsid w:val="00D103DF"/>
    <w:rsid w:val="00D11443"/>
    <w:rsid w:val="00D224F2"/>
    <w:rsid w:val="00D27C84"/>
    <w:rsid w:val="00D5608B"/>
    <w:rsid w:val="00D772B9"/>
    <w:rsid w:val="00DA61D2"/>
    <w:rsid w:val="00DB1E37"/>
    <w:rsid w:val="00DB25C4"/>
    <w:rsid w:val="00DC245D"/>
    <w:rsid w:val="00DC57ED"/>
    <w:rsid w:val="00DC69E5"/>
    <w:rsid w:val="00E97751"/>
    <w:rsid w:val="00EA159C"/>
    <w:rsid w:val="00EA3C5D"/>
    <w:rsid w:val="00EA6F57"/>
    <w:rsid w:val="00EC2F61"/>
    <w:rsid w:val="00EC6145"/>
    <w:rsid w:val="00EC7A0A"/>
    <w:rsid w:val="00ED7675"/>
    <w:rsid w:val="00F339A8"/>
    <w:rsid w:val="00F36D48"/>
    <w:rsid w:val="00F44E7E"/>
    <w:rsid w:val="00F464AD"/>
    <w:rsid w:val="00F52140"/>
    <w:rsid w:val="00F70E2E"/>
    <w:rsid w:val="00FA7D99"/>
    <w:rsid w:val="00FB12F5"/>
    <w:rsid w:val="00FB3A95"/>
    <w:rsid w:val="00FC3E1D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3" w:uiPriority="39"/>
    <w:lsdException w:name="Normal Indent" w:uiPriority="12" w:qFormat="1"/>
    <w:lsdException w:name="header" w:uiPriority="0"/>
    <w:lsdException w:name="caption" w:uiPriority="0" w:qFormat="1"/>
    <w:lsdException w:name="Title" w:semiHidden="0" w:uiPriority="1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98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uiPriority w:val="9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0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tabs>
        <w:tab w:val="num" w:pos="1440"/>
      </w:tabs>
      <w:spacing w:before="120" w:after="120" w:line="240" w:lineRule="auto"/>
      <w:ind w:left="144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nhideWhenUsed/>
    <w:rsid w:val="008B36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0"/>
    <w:uiPriority w:val="99"/>
    <w:semiHidden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uiPriority w:val="99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uiPriority w:val="22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2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3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uiPriority w:val="9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5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Vieta2">
    <w:name w:val="Viñeta 2"/>
    <w:basedOn w:val="Normal"/>
    <w:rsid w:val="00D02546"/>
    <w:pPr>
      <w:numPr>
        <w:numId w:val="6"/>
      </w:numPr>
      <w:tabs>
        <w:tab w:val="left" w:pos="1701"/>
      </w:tabs>
      <w:spacing w:after="120" w:line="240" w:lineRule="auto"/>
      <w:jc w:val="both"/>
    </w:pPr>
    <w:rPr>
      <w:rFonts w:ascii="Bookman Old Style" w:eastAsia="Times New Roman" w:hAnsi="Bookman Old Style"/>
      <w:lang w:val="es-ES" w:eastAsia="es-ES"/>
    </w:rPr>
  </w:style>
  <w:style w:type="paragraph" w:customStyle="1" w:styleId="vieta1">
    <w:name w:val="viñeta1"/>
    <w:basedOn w:val="Normal"/>
    <w:rsid w:val="00D02546"/>
    <w:pPr>
      <w:numPr>
        <w:numId w:val="7"/>
      </w:numPr>
      <w:spacing w:after="120" w:line="240" w:lineRule="auto"/>
      <w:jc w:val="both"/>
    </w:pPr>
    <w:rPr>
      <w:rFonts w:ascii="Bookman Old Style" w:eastAsia="Times New Roman" w:hAnsi="Bookman Old Style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3B4B3F"/>
    <w:pPr>
      <w:spacing w:before="120" w:after="120" w:line="240" w:lineRule="auto"/>
      <w:jc w:val="center"/>
    </w:pPr>
    <w:rPr>
      <w:rFonts w:ascii="Verdana" w:eastAsia="Times New Roman" w:hAnsi="Verdana"/>
      <w:b/>
      <w:bCs/>
      <w:sz w:val="14"/>
      <w:szCs w:val="20"/>
      <w:lang w:val="es-ES" w:eastAsia="es-ES"/>
    </w:rPr>
  </w:style>
  <w:style w:type="paragraph" w:customStyle="1" w:styleId="vspace2">
    <w:name w:val="vspace2"/>
    <w:basedOn w:val="Normal"/>
    <w:rsid w:val="004A54F8"/>
    <w:pPr>
      <w:spacing w:before="319" w:after="0" w:line="240" w:lineRule="auto"/>
    </w:pPr>
    <w:rPr>
      <w:rFonts w:ascii="Times New Roman" w:eastAsia="Times New Roman" w:hAnsi="Times New Roman"/>
      <w:color w:val="80008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E36FC"/>
    <w:rPr>
      <w:rFonts w:ascii="Courier New" w:eastAsia="Times New Roman" w:hAnsi="Courier New" w:cs="Courier New"/>
    </w:rPr>
  </w:style>
  <w:style w:type="character" w:customStyle="1" w:styleId="postdate">
    <w:name w:val="postdate"/>
    <w:basedOn w:val="Fuentedeprrafopredeter"/>
    <w:rsid w:val="004F6CA0"/>
  </w:style>
  <w:style w:type="character" w:customStyle="1" w:styleId="highlight">
    <w:name w:val="highlight"/>
    <w:basedOn w:val="Fuentedeprrafopredeter"/>
    <w:rsid w:val="001E080D"/>
  </w:style>
  <w:style w:type="character" w:customStyle="1" w:styleId="mw-headline">
    <w:name w:val="mw-headline"/>
    <w:rsid w:val="008073BE"/>
    <w:rPr>
      <w:rFonts w:cs="Times New Roman"/>
    </w:rPr>
  </w:style>
  <w:style w:type="character" w:customStyle="1" w:styleId="texhtml">
    <w:name w:val="texhtml"/>
    <w:rsid w:val="008073BE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6C81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6C81"/>
    <w:pPr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C8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3" w:uiPriority="39"/>
    <w:lsdException w:name="Normal Indent" w:uiPriority="12" w:qFormat="1"/>
    <w:lsdException w:name="header" w:uiPriority="0"/>
    <w:lsdException w:name="caption" w:uiPriority="0" w:qFormat="1"/>
    <w:lsdException w:name="Title" w:semiHidden="0" w:uiPriority="1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98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uiPriority w:val="9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0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tabs>
        <w:tab w:val="num" w:pos="1440"/>
      </w:tabs>
      <w:spacing w:before="120" w:after="120" w:line="240" w:lineRule="auto"/>
      <w:ind w:left="144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nhideWhenUsed/>
    <w:rsid w:val="008B36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0"/>
    <w:uiPriority w:val="99"/>
    <w:semiHidden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uiPriority w:val="99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uiPriority w:val="22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2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3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uiPriority w:val="9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5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Vieta2">
    <w:name w:val="Viñeta 2"/>
    <w:basedOn w:val="Normal"/>
    <w:rsid w:val="00D02546"/>
    <w:pPr>
      <w:numPr>
        <w:numId w:val="6"/>
      </w:numPr>
      <w:tabs>
        <w:tab w:val="left" w:pos="1701"/>
      </w:tabs>
      <w:spacing w:after="120" w:line="240" w:lineRule="auto"/>
      <w:jc w:val="both"/>
    </w:pPr>
    <w:rPr>
      <w:rFonts w:ascii="Bookman Old Style" w:eastAsia="Times New Roman" w:hAnsi="Bookman Old Style"/>
      <w:lang w:val="es-ES" w:eastAsia="es-ES"/>
    </w:rPr>
  </w:style>
  <w:style w:type="paragraph" w:customStyle="1" w:styleId="vieta1">
    <w:name w:val="viñeta1"/>
    <w:basedOn w:val="Normal"/>
    <w:rsid w:val="00D02546"/>
    <w:pPr>
      <w:numPr>
        <w:numId w:val="7"/>
      </w:numPr>
      <w:spacing w:after="120" w:line="240" w:lineRule="auto"/>
      <w:jc w:val="both"/>
    </w:pPr>
    <w:rPr>
      <w:rFonts w:ascii="Bookman Old Style" w:eastAsia="Times New Roman" w:hAnsi="Bookman Old Style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3B4B3F"/>
    <w:pPr>
      <w:spacing w:before="120" w:after="120" w:line="240" w:lineRule="auto"/>
      <w:jc w:val="center"/>
    </w:pPr>
    <w:rPr>
      <w:rFonts w:ascii="Verdana" w:eastAsia="Times New Roman" w:hAnsi="Verdana"/>
      <w:b/>
      <w:bCs/>
      <w:sz w:val="14"/>
      <w:szCs w:val="20"/>
      <w:lang w:val="es-ES" w:eastAsia="es-ES"/>
    </w:rPr>
  </w:style>
  <w:style w:type="paragraph" w:customStyle="1" w:styleId="vspace2">
    <w:name w:val="vspace2"/>
    <w:basedOn w:val="Normal"/>
    <w:rsid w:val="004A54F8"/>
    <w:pPr>
      <w:spacing w:before="319" w:after="0" w:line="240" w:lineRule="auto"/>
    </w:pPr>
    <w:rPr>
      <w:rFonts w:ascii="Times New Roman" w:eastAsia="Times New Roman" w:hAnsi="Times New Roman"/>
      <w:color w:val="80008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E36FC"/>
    <w:rPr>
      <w:rFonts w:ascii="Courier New" w:eastAsia="Times New Roman" w:hAnsi="Courier New" w:cs="Courier New"/>
    </w:rPr>
  </w:style>
  <w:style w:type="character" w:customStyle="1" w:styleId="postdate">
    <w:name w:val="postdate"/>
    <w:basedOn w:val="Fuentedeprrafopredeter"/>
    <w:rsid w:val="004F6CA0"/>
  </w:style>
  <w:style w:type="character" w:customStyle="1" w:styleId="highlight">
    <w:name w:val="highlight"/>
    <w:basedOn w:val="Fuentedeprrafopredeter"/>
    <w:rsid w:val="001E080D"/>
  </w:style>
  <w:style w:type="character" w:customStyle="1" w:styleId="mw-headline">
    <w:name w:val="mw-headline"/>
    <w:rsid w:val="008073BE"/>
    <w:rPr>
      <w:rFonts w:cs="Times New Roman"/>
    </w:rPr>
  </w:style>
  <w:style w:type="character" w:customStyle="1" w:styleId="texhtml">
    <w:name w:val="texhtml"/>
    <w:rsid w:val="008073BE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6C81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6C81"/>
    <w:pPr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C8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890">
                  <w:marLeft w:val="214"/>
                  <w:marRight w:val="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042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333333"/>
                                    <w:right w:val="none" w:sz="0" w:space="0" w:color="auto"/>
                                  </w:divBdr>
                                  <w:divsChild>
                                    <w:div w:id="5330368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6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8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7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469">
              <w:marLeft w:val="0"/>
              <w:marRight w:val="25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8971">
                      <w:marLeft w:val="71"/>
                      <w:marRight w:val="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877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17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5515">
                              <w:marLeft w:val="86"/>
                              <w:marRight w:val="0"/>
                              <w:marTop w:val="8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44">
          <w:marLeft w:val="0"/>
          <w:marRight w:val="0"/>
          <w:marTop w:val="143"/>
          <w:marBottom w:val="143"/>
          <w:divBdr>
            <w:top w:val="single" w:sz="24" w:space="0" w:color="DDDDEE"/>
            <w:left w:val="single" w:sz="24" w:space="0" w:color="DDDDEE"/>
            <w:bottom w:val="single" w:sz="24" w:space="0" w:color="DDDDEE"/>
            <w:right w:val="single" w:sz="24" w:space="0" w:color="DDDDEE"/>
          </w:divBdr>
          <w:divsChild>
            <w:div w:id="22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FFFFF"/>
                <w:bottom w:val="single" w:sz="48" w:space="0" w:color="FFFFFF"/>
                <w:right w:val="none" w:sz="0" w:space="0" w:color="auto"/>
              </w:divBdr>
            </w:div>
          </w:divsChild>
        </w:div>
      </w:divsChild>
    </w:div>
    <w:div w:id="1827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112">
                  <w:marLeft w:val="214"/>
                  <w:marRight w:val="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3292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333333"/>
                                    <w:right w:val="none" w:sz="0" w:space="0" w:color="auto"/>
                                  </w:divBdr>
                                  <w:divsChild>
                                    <w:div w:id="11775795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YSTEM-LINUX\plantillas\MALIN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2890F-7DEA-4B5E-907C-340FBDB6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MALIN-PLANTILLA.dotx</Template>
  <TotalTime>8</TotalTime>
  <Pages>9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Fernando</dc:creator>
  <cp:lastModifiedBy>Fernando</cp:lastModifiedBy>
  <cp:revision>4</cp:revision>
  <cp:lastPrinted>2013-02-28T07:16:00Z</cp:lastPrinted>
  <dcterms:created xsi:type="dcterms:W3CDTF">2015-02-25T07:52:00Z</dcterms:created>
  <dcterms:modified xsi:type="dcterms:W3CDTF">2015-02-25T08:00:00Z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